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1C866C1B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2B0BDDB3" w14:textId="357CA690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26E18DC2" wp14:editId="3608143C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group w14:anchorId="69227660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497CD4">
              <w:t xml:space="preserve"> </w:t>
            </w:r>
            <w:r w:rsidR="0027319F">
              <w:t>IG</w:t>
            </w:r>
          </w:p>
          <w:p w14:paraId="0144EAB5" w14:textId="77777777" w:rsidR="00A50939" w:rsidRPr="00906BEE" w:rsidRDefault="00591BC8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71393DE555C44D579432CA4427D31FB8"/>
                </w:placeholder>
                <w:temporary/>
                <w:showingPlcHdr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14:paraId="5624DC78" w14:textId="4036F574" w:rsidR="002C2CDD" w:rsidRPr="00906BEE" w:rsidRDefault="00A7058B" w:rsidP="009B628E">
            <w:r>
              <w:t>
#readytowork
</w:t>
            </w:r>
          </w:p>
          <w:p w14:paraId="4B48A570" w14:textId="42EF2590" w:rsidR="00807A01" w:rsidRDefault="00591BC8" w:rsidP="00B01BB4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0A1A8526BEBA405AAB299BBB8CEBFC38"/>
                </w:placeholder>
                <w:temporary/>
                <w:showingPlcHdr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3CFF8BCF" w14:textId="2CFA5D86" w:rsidR="00807A01" w:rsidRDefault="00807A01" w:rsidP="00807A01">
            <w:r>
              <w:t>•Home Health</w:t>
            </w:r>
          </w:p>
          <w:p w14:paraId="32A36109" w14:textId="1BE2B62C" w:rsidR="00807A01" w:rsidRDefault="00807A01" w:rsidP="00807A01">
            <w:r>
              <w:t>•RN</w:t>
            </w:r>
            <w:bookmarkStart w:id="0" w:name="_GoBack"/>
            <w:bookmarkEnd w:id="0"/>
          </w:p>
          <w:p w14:paraId="40CE7222" w14:textId="63737D50" w:rsidR="00807A01" w:rsidRDefault="00807A01" w:rsidP="00807A01">
            <w:r>
              <w:t>•Medical Records</w:t>
            </w:r>
          </w:p>
          <w:p w14:paraId="4AFD505A" w14:textId="609B6344" w:rsidR="00807A01" w:rsidRDefault="00807A01" w:rsidP="00807A01">
            <w:r>
              <w:t>•EMR Systems</w:t>
            </w:r>
          </w:p>
          <w:p w14:paraId="730069E7" w14:textId="443C158C" w:rsidR="00807A01" w:rsidRDefault="00807A01" w:rsidP="00807A01">
            <w:r>
              <w:t>•Medication Administration</w:t>
            </w:r>
          </w:p>
          <w:p w14:paraId="71EBC19E" w14:textId="501380A3" w:rsidR="00807A01" w:rsidRDefault="00807A01" w:rsidP="00807A01">
            <w:r>
              <w:t>•Home Care</w:t>
            </w:r>
          </w:p>
          <w:p w14:paraId="7C6FD097" w14:textId="173AD2D2" w:rsidR="00807A01" w:rsidRDefault="00807A01" w:rsidP="00807A01">
            <w:r>
              <w:t>•Vital Signs</w:t>
            </w:r>
          </w:p>
          <w:p w14:paraId="68A23D58" w14:textId="46B68174" w:rsidR="00807A01" w:rsidRDefault="00807A01" w:rsidP="00807A01">
            <w:r>
              <w:t>•Nursing</w:t>
            </w:r>
          </w:p>
          <w:p w14:paraId="331848FD" w14:textId="62911DB3" w:rsidR="00807A01" w:rsidRDefault="00807A01" w:rsidP="00807A01">
            <w:r>
              <w:t>•Patient Care</w:t>
            </w:r>
          </w:p>
          <w:p w14:paraId="54FDAC86" w14:textId="742D3EB4" w:rsidR="003F440B" w:rsidRDefault="003F440B" w:rsidP="003F440B">
            <w:r>
              <w:t>•Case Management</w:t>
            </w:r>
          </w:p>
          <w:p w14:paraId="3073A369" w14:textId="06CB8810" w:rsidR="003F440B" w:rsidRDefault="003F440B" w:rsidP="003F440B">
            <w:r>
              <w:t>•Caregiving</w:t>
            </w:r>
          </w:p>
          <w:p w14:paraId="5F50D380" w14:textId="492F8D47" w:rsidR="003F440B" w:rsidRDefault="003F440B" w:rsidP="003F440B">
            <w:r>
              <w:t/>
            </w:r>
          </w:p>
          <w:p w14:paraId="3ACEC5F8" w14:textId="404BB0DD" w:rsidR="003F440B" w:rsidRDefault="003F440B" w:rsidP="003F440B">
            <w:r>
              <w:t/>
            </w:r>
          </w:p>
          <w:p w14:paraId="298D8739" w14:textId="32CCE07C" w:rsidR="003F440B" w:rsidRDefault="003F440B" w:rsidP="003F440B">
            <w:r>
              <w:t/>
            </w:r>
          </w:p>
          <w:p w14:paraId="35895E2A" w14:textId="78CCB27C" w:rsidR="003F440B" w:rsidRDefault="003F440B" w:rsidP="003F440B">
            <w:r>
              <w:t/>
            </w:r>
          </w:p>
          <w:p w14:paraId="71EE3D88" w14:textId="5FE83D26" w:rsidR="003F440B" w:rsidRDefault="003F440B" w:rsidP="003F440B">
            <w:r>
              <w:t/>
            </w:r>
          </w:p>
          <w:p w14:paraId="5BBB8729" w14:textId="7AEFC10D" w:rsidR="003F440B" w:rsidRDefault="003F440B" w:rsidP="003F440B">
            <w:r>
              <w:t/>
            </w:r>
          </w:p>
          <w:p w14:paraId="3EA135CC" w14:textId="24AAD17A" w:rsidR="00C456FA" w:rsidRDefault="00C456FA" w:rsidP="00BA10F7"/>
          <w:p w14:paraId="4999A5AE" w14:textId="77777777" w:rsidR="00C456FA" w:rsidRDefault="00C456FA" w:rsidP="00BA10F7"/>
          <w:p w14:paraId="0967CD2D" w14:textId="26342C92" w:rsidR="00C456FA" w:rsidRPr="00906BEE" w:rsidRDefault="00C456FA" w:rsidP="00BA10F7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7F78EC9A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7551B5AA" w14:textId="358622EF" w:rsidR="0060639C" w:rsidRPr="001A6070" w:rsidRDefault="00596B1D" w:rsidP="00906BEE">
                  <w:pPr>
                    <w:pStyle w:val="Heading2"/>
                    <w:outlineLvl w:val="1"/>
                    <w:rPr>
                      <w:sz w:val="52"/>
                      <w:szCs w:val="52"/>
                    </w:rPr>
                  </w:pPr>
                  <w:r w:rsidRPr="001A6070">
                    <w:rPr>
                      <w:sz w:val="52"/>
                      <w:szCs w:val="52"/>
                    </w:rPr>
                    <w:t>Iris Gonzalez</w:t>
                  </w:r>
                </w:p>
                <w:p w14:paraId="4BA81804" w14:textId="51291193" w:rsidR="00906BEE" w:rsidRDefault="001A6070" w:rsidP="00906BEE">
                  <w:pPr>
                    <w:pStyle w:val="Heading2"/>
                    <w:outlineLvl w:val="1"/>
                  </w:pPr>
                  <w:r>
                    <w:t>
Homcare nurse
</w:t>
                  </w:r>
                </w:p>
                <w:p w14:paraId="4D3182EF" w14:textId="0D3AB0C0" w:rsidR="005B4558" w:rsidRPr="00906BEE" w:rsidRDefault="00D131D8" w:rsidP="00D131D8">
                  <w:pPr>
                    <w:pStyle w:val="Heading2"/>
                    <w:outlineLvl w:val="1"/>
                  </w:pPr>
                  <w:r>
                    <w:t>Chicopee, MA	 01013	</w:t>
                  </w:r>
                </w:p>
              </w:tc>
            </w:tr>
          </w:tbl>
          <w:p w14:paraId="5D19D1B8" w14:textId="77777777" w:rsidR="002C2CDD" w:rsidRPr="00906BEE" w:rsidRDefault="00591BC8" w:rsidP="007569C1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81EC4540BC66495FA16E8C48A4CF1E3C"/>
                </w:placeholder>
                <w:temporary/>
                <w:showingPlcHdr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14:paraId="77F27669" w14:textId="1ACC6BB5" w:rsidR="00037461" w:rsidRPr="00CE299F" w:rsidRDefault="00037461" w:rsidP="00037461">
            <w:pPr>
              <w:rPr>
                <w:sz w:val="20"/>
                <w:szCs w:val="20"/>
              </w:rPr>
            </w:pPr>
            <w:r w:rsidRPr="00CE299F">
              <w:rPr>
                <w:sz w:val="20"/>
                <w:szCs w:val="20"/>
              </w:rPr>
              <w:t>Homecare nurse/ Assistant Director of Nursing-Care Givers of Mass	 - Springfield, MA	-October 2016 to November 2017</w:t>
            </w:r>
          </w:p>
          <w:p w14:paraId="7B15372B" w14:textId="47BE8F47" w:rsidR="00037461" w:rsidRDefault="00037461" w:rsidP="007569C1">
            <w:pPr>
              <w:rPr>
                <w:sz w:val="20"/>
                <w:szCs w:val="20"/>
              </w:rPr>
            </w:pPr>
            <w:r w:rsidRPr="00CE299F">
              <w:rPr>
                <w:sz w:val="16"/>
                <w:szCs w:val="16"/>
              </w:rPr>
              <w:t>
• Home Care nurse 
• Conduct Supervisory nursing visit 
• Conduct audits of medical records and nursing documentations 
• Daily assistance to patient, staff, or health care providers, with any question or concerns.
</w:t>
            </w:r>
          </w:p>
          <w:p w14:paraId="38183279" w14:textId="2BC8D9D5" w:rsidR="002C2CDD" w:rsidRPr="00CE299F" w:rsidRDefault="00E47DE7" w:rsidP="007569C1">
            <w:pPr>
              <w:rPr>
                <w:sz w:val="20"/>
                <w:szCs w:val="20"/>
              </w:rPr>
            </w:pPr>
            <w:r w:rsidRPr="00CE299F">
              <w:rPr>
                <w:sz w:val="20"/>
                <w:szCs w:val="20"/>
              </w:rPr>
              <w:t>Staff Nurse</w:t>
            </w:r>
            <w:r w:rsidR="008B3986" w:rsidRPr="00CE299F">
              <w:rPr>
                <w:sz w:val="20"/>
                <w:szCs w:val="20"/>
              </w:rPr>
              <w:t>-Mary's Meadow	 - Holyoke, MA	-August 2015 to April 2017</w:t>
            </w:r>
          </w:p>
          <w:p w14:paraId="6ED9E5A8" w14:textId="623A6818" w:rsidR="00906B6D" w:rsidRDefault="00906B6D" w:rsidP="007569C1">
            <w:pPr>
              <w:rPr>
                <w:sz w:val="16"/>
                <w:szCs w:val="16"/>
              </w:rPr>
            </w:pPr>
            <w:r w:rsidRPr="00CE299F">
              <w:rPr>
                <w:sz w:val="16"/>
                <w:szCs w:val="16"/>
              </w:rPr>
              <w:t>
• Conduct daily patient assessment on acute, rehab Patients and chronically ill elderly patients 
• Med administration 
• Collaborated with other healthcare professionals to plan, manage, and assess patient treatments in
the rehab and the long term unit of 15 patients.
Homecare nurse
Summit Elder Care	 - Springfield, MA	
January 2018
physical patient assessments, wounds, INR draws, meds, diabetic managements, patient education,
HHA supervision etc...
</w:t>
            </w:r>
          </w:p>
          <w:p w14:paraId="7FE18496" w14:textId="2D0B8436" w:rsidR="00ED7DE1" w:rsidRPr="00CE299F" w:rsidRDefault="00ED7DE1" w:rsidP="00ED7DE1">
            <w:pPr>
              <w:rPr>
                <w:sz w:val="20"/>
                <w:szCs w:val="20"/>
              </w:rPr>
            </w:pPr>
            <w:r w:rsidRPr="00CE299F">
              <w:rPr>
                <w:sz w:val="20"/>
                <w:szCs w:val="20"/>
              </w:rPr>
              <w:t/>
            </w:r>
          </w:p>
          <w:p w14:paraId="09A87657" w14:textId="5C4271DB" w:rsidR="00ED7DE1" w:rsidRPr="00CE299F" w:rsidRDefault="00ED7DE1" w:rsidP="00ED7DE1">
            <w:pPr>
              <w:rPr>
                <w:sz w:val="16"/>
                <w:szCs w:val="16"/>
              </w:rPr>
            </w:pPr>
            <w:r w:rsidRPr="00CE299F">
              <w:rPr>
                <w:sz w:val="16"/>
                <w:szCs w:val="16"/>
              </w:rPr>
              <w:t/>
            </w:r>
          </w:p>
          <w:p w14:paraId="1ED0A739" w14:textId="6494B27D" w:rsidR="00ED7DE1" w:rsidRPr="00CE299F" w:rsidRDefault="00ED7DE1" w:rsidP="00ED7DE1">
            <w:pPr>
              <w:rPr>
                <w:sz w:val="20"/>
                <w:szCs w:val="20"/>
              </w:rPr>
            </w:pPr>
            <w:r w:rsidRPr="00CE299F">
              <w:rPr>
                <w:sz w:val="20"/>
                <w:szCs w:val="20"/>
              </w:rPr>
              <w:t/>
            </w:r>
          </w:p>
          <w:p w14:paraId="45ABF15A" w14:textId="19736AA6" w:rsidR="00ED7DE1" w:rsidRDefault="00ED7DE1" w:rsidP="00ED7DE1">
            <w:pPr>
              <w:rPr>
                <w:sz w:val="16"/>
                <w:szCs w:val="16"/>
              </w:rPr>
            </w:pPr>
            <w:r w:rsidRPr="00CE299F">
              <w:rPr>
                <w:sz w:val="16"/>
                <w:szCs w:val="16"/>
              </w:rPr>
              <w:t/>
            </w:r>
          </w:p>
          <w:p w14:paraId="5339FBFA" w14:textId="443DC024" w:rsidR="00026274" w:rsidRPr="00CE299F" w:rsidRDefault="00026274" w:rsidP="00026274">
            <w:pPr>
              <w:rPr>
                <w:sz w:val="20"/>
                <w:szCs w:val="20"/>
              </w:rPr>
            </w:pPr>
            <w:r w:rsidRPr="00CE299F">
              <w:rPr>
                <w:sz w:val="20"/>
                <w:szCs w:val="20"/>
              </w:rPr>
              <w:t/>
            </w:r>
          </w:p>
          <w:p w14:paraId="728493AA" w14:textId="0A7CCFCB" w:rsidR="00026274" w:rsidRDefault="00026274" w:rsidP="00026274">
            <w:pPr>
              <w:rPr>
                <w:sz w:val="16"/>
                <w:szCs w:val="16"/>
              </w:rPr>
            </w:pPr>
            <w:r w:rsidRPr="00CE299F">
              <w:rPr>
                <w:sz w:val="16"/>
                <w:szCs w:val="16"/>
              </w:rPr>
              <w:t/>
            </w:r>
          </w:p>
          <w:p w14:paraId="13550D39" w14:textId="77777777" w:rsidR="002C2CDD" w:rsidRPr="00906BEE" w:rsidRDefault="00591BC8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AFA7B0A102BF4CB38B67E45A3CE7BC3A"/>
                </w:placeholder>
                <w:temporary/>
                <w:showingPlcHdr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3F497BA9" w14:textId="2AB27108" w:rsidR="00337C9C" w:rsidRDefault="00EF1706" w:rsidP="00D87B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Bachelor's in BSN</w:t>
            </w:r>
          </w:p>
          <w:p w14:paraId="579E816B" w14:textId="12F33B58" w:rsidR="00337C9C" w:rsidRDefault="00EF1706" w:rsidP="00D87B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SNHU	 - Manchester, NH	</w:t>
            </w:r>
          </w:p>
          <w:p w14:paraId="1A9418F0" w14:textId="4529E0CA" w:rsidR="00D87BBD" w:rsidRDefault="00EF1706" w:rsidP="00D87BBD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October 2019 to Present</w:t>
            </w:r>
          </w:p>
          <w:p w14:paraId="4D7B0AE9" w14:textId="3B356160" w:rsidR="00337C9C" w:rsidRDefault="00EF1706" w:rsidP="00D87B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 in ADN</w:t>
            </w:r>
          </w:p>
          <w:p w14:paraId="32890C00" w14:textId="43DCEEC1" w:rsidR="00337C9C" w:rsidRDefault="00EF1706" w:rsidP="00D87BB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GREENFIELD COMMUNITY COLLEGE	 - Greenfield, MA	</w:t>
            </w:r>
          </w:p>
          <w:p w14:paraId="783C707F" w14:textId="24B73B12" w:rsidR="00D87BBD" w:rsidRPr="00CE299F" w:rsidRDefault="00EF1706" w:rsidP="00D87BBD">
            <w:pPr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2013 to 2015</w:t>
            </w:r>
          </w:p>
          <w:p w14:paraId="4CADE4F3" w14:textId="0BCD6822" w:rsidR="003652C8" w:rsidRPr="00906BEE" w:rsidRDefault="003652C8" w:rsidP="003652C8">
            <w:pPr>
              <w:pStyle w:val="Heading3"/>
            </w:pPr>
            <w:r>
              <w:t>certification and licenses</w:t>
            </w:r>
          </w:p>
          <w:p w14:paraId="2FBF2BD4" w14:textId="77777777" w:rsidR="00FA3F62" w:rsidRDefault="00FA3F62" w:rsidP="00FA3F62">
            <w:pPr>
              <w:pStyle w:val="Heading4"/>
              <w:rPr>
                <w:sz w:val="20"/>
                <w:szCs w:val="20"/>
              </w:rPr>
            </w:pPr>
            <w:r w:rsidRPr="003A6B11">
              <w:rPr>
                <w:sz w:val="20"/>
                <w:szCs w:val="20"/>
              </w:rPr>
              <w:t>BLS for Healthcare Providers</w:t>
            </w:r>
          </w:p>
          <w:p w14:paraId="54013DC7" w14:textId="77777777" w:rsidR="00FA3F62" w:rsidRDefault="00FA3F62" w:rsidP="00FA3F62">
            <w:pPr>
              <w:pStyle w:val="Heading4"/>
            </w:pPr>
            <w:r w:rsidRPr="003A6B11">
              <w:rPr>
                <w:sz w:val="20"/>
                <w:szCs w:val="20"/>
              </w:rPr>
              <w:t>CPR Certification</w:t>
            </w:r>
          </w:p>
          <w:p w14:paraId="4EABEC5C" w14:textId="77777777" w:rsidR="00FA3F62" w:rsidRDefault="00FA3F62" w:rsidP="00FA3F62">
            <w:pPr>
              <w:pStyle w:val="Heading4"/>
            </w:pPr>
            <w:r w:rsidRPr="003A6B11">
              <w:rPr>
                <w:sz w:val="20"/>
                <w:szCs w:val="20"/>
              </w:rPr>
              <w:t>First Aid Certification</w:t>
            </w:r>
          </w:p>
          <w:p w14:paraId="0494098E" w14:textId="12C2D24B" w:rsidR="002C2CDD" w:rsidRPr="00906BEE" w:rsidRDefault="003652C8" w:rsidP="007569C1">
            <w:pPr>
              <w:pStyle w:val="Heading3"/>
            </w:pPr>
            <w:r>
              <w:t>assessments</w:t>
            </w:r>
          </w:p>
          <w:p w14:paraId="07509CA4" w14:textId="77777777" w:rsidR="00FA3F62" w:rsidRDefault="00FA3F62" w:rsidP="00FA3F62">
            <w:pPr>
              <w:rPr>
                <w:sz w:val="20"/>
                <w:szCs w:val="20"/>
              </w:rPr>
            </w:pPr>
            <w:r w:rsidRPr="00C3525C">
              <w:rPr>
                <w:sz w:val="20"/>
                <w:szCs w:val="20"/>
              </w:rPr>
              <w:t>Nursing Skills: Clinical Judgment — 	Proficient	</w:t>
            </w:r>
          </w:p>
          <w:p w14:paraId="3A95E9C3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lastRenderedPageBreak/>
              <w:t>March 2020</w:t>
            </w:r>
          </w:p>
          <w:p w14:paraId="2435C1CC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>Assessing a patient's condition and implementing the appropriate medical intervention.</w:t>
            </w:r>
          </w:p>
          <w:p w14:paraId="3D586E6D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>Full results: 	Proficient	</w:t>
            </w:r>
          </w:p>
          <w:p w14:paraId="049111BC" w14:textId="77777777" w:rsidR="00FA3F62" w:rsidRDefault="00FA3F62" w:rsidP="00FA3F62">
            <w:pPr>
              <w:rPr>
                <w:sz w:val="20"/>
                <w:szCs w:val="20"/>
              </w:rPr>
            </w:pPr>
            <w:r w:rsidRPr="00C3525C">
              <w:rPr>
                <w:sz w:val="20"/>
                <w:szCs w:val="20"/>
              </w:rPr>
              <w:t>Electronic Medical Records: Best Practices — 	Highly Proficient	</w:t>
            </w:r>
          </w:p>
          <w:p w14:paraId="4C620D5F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>March 2020</w:t>
            </w:r>
          </w:p>
          <w:p w14:paraId="68A7D891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>Knowledge of EHR data, associated privacy regulations, and best practices for EHR use.</w:t>
            </w:r>
          </w:p>
          <w:p w14:paraId="0A2C1177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>Full results: 	Highly Proficient</w:t>
            </w:r>
          </w:p>
          <w:p w14:paraId="57A6AD17" w14:textId="77777777" w:rsidR="00FA3F62" w:rsidRDefault="00FA3F62" w:rsidP="00FA3F62">
            <w:pPr>
              <w:rPr>
                <w:sz w:val="20"/>
                <w:szCs w:val="20"/>
              </w:rPr>
            </w:pPr>
            <w:r w:rsidRPr="00C3525C">
              <w:rPr>
                <w:sz w:val="20"/>
                <w:szCs w:val="20"/>
              </w:rPr>
              <w:t/>
            </w:r>
          </w:p>
          <w:p w14:paraId="304B214D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>Case Management   Social Work — 	Proficient	</w:t>
            </w:r>
          </w:p>
          <w:p w14:paraId="4D49478F" w14:textId="77777777" w:rsidR="00FA3F62" w:rsidRPr="00CC0877" w:rsidRDefault="00FA3F62" w:rsidP="00FA3F62">
            <w:pPr>
              <w:rPr>
                <w:sz w:val="16"/>
                <w:szCs w:val="16"/>
              </w:rPr>
            </w:pPr>
            <w:r w:rsidRPr="00CC0877">
              <w:rPr>
                <w:sz w:val="16"/>
                <w:szCs w:val="16"/>
              </w:rPr>
              <w:t>May 2020</w:t>
            </w:r>
          </w:p>
          <w:p w14:paraId="3E3F46A8" w14:textId="0F4B28D2" w:rsidR="004B7DA6" w:rsidRPr="00C3525C" w:rsidRDefault="00FA3F62" w:rsidP="00FA3F62">
            <w:pPr>
              <w:rPr>
                <w:sz w:val="20"/>
                <w:szCs w:val="20"/>
              </w:rPr>
            </w:pPr>
            <w:r w:rsidRPr="00CC0877">
              <w:rPr>
                <w:sz w:val="16"/>
                <w:szCs w:val="16"/>
              </w:rPr>
              <w:t>Prioritizing case tasks, gathering information, and providing services without judgment.</w:t>
            </w:r>
          </w:p>
        </w:tc>
      </w:tr>
    </w:tbl>
    <w:p w14:paraId="0C3F2BAA" w14:textId="19D57ACF" w:rsidR="00DE6C22" w:rsidRPr="00C456FA" w:rsidRDefault="00DE6C22" w:rsidP="00E22E87">
      <w:pPr>
        <w:pStyle w:val="NoSpacing"/>
      </w:pPr>
    </w:p>
    <w:sectPr w:rsidR="00DE6C22" w:rsidRPr="00C456FA" w:rsidSect="00C456FA">
      <w:headerReference w:type="default" r:id="rId11"/>
      <w:footerReference w:type="default" r:id="rId12"/>
      <w:footerReference w:type="first" r:id="rId13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57847E" w14:textId="77777777" w:rsidR="00591BC8" w:rsidRDefault="00591BC8" w:rsidP="00713050">
      <w:pPr>
        <w:spacing w:line="240" w:lineRule="auto"/>
      </w:pPr>
      <w:r>
        <w:separator/>
      </w:r>
    </w:p>
  </w:endnote>
  <w:endnote w:type="continuationSeparator" w:id="0">
    <w:p w14:paraId="59EF2CE3" w14:textId="77777777" w:rsidR="00591BC8" w:rsidRDefault="00591BC8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85"/>
      <w:gridCol w:w="2685"/>
      <w:gridCol w:w="2686"/>
      <w:gridCol w:w="2686"/>
    </w:tblGrid>
    <w:tr w:rsidR="00C2098A" w14:paraId="79C2F5C6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9800C70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1A8B62F0" wp14:editId="705F5CCA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7582DAEE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06A02A7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57795CA" wp14:editId="27BA29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78CD93AC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DF46B99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BC94436" wp14:editId="634AA84D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2713958A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4D0CFDC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2278643" wp14:editId="01568E96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67119F8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04A4ECA7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75B9860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FF18700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FD4C29A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03A38E0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177F23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0F6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85"/>
      <w:gridCol w:w="2685"/>
      <w:gridCol w:w="2686"/>
      <w:gridCol w:w="2686"/>
    </w:tblGrid>
    <w:tr w:rsidR="00217980" w14:paraId="230EB465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01643CE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70A8C696" wp14:editId="15D76E3E">
                    <wp:extent cx="329184" cy="329184"/>
                    <wp:effectExtent l="0" t="0" r="0" b="0"/>
                    <wp:docPr id="27" name="Group 102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 descr="email icon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78C41BD1" id="Group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sYZM4S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alt="email icon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1340AA8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4AD0862" wp14:editId="7D27527E">
                    <wp:extent cx="329184" cy="329184"/>
                    <wp:effectExtent l="0" t="0" r="13970" b="13970"/>
                    <wp:docPr id="34" name="Group 4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 descr="Twitter icon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2B9E3EE9" id="Group 4" o:spid="_x0000_s1026" alt="&quot;&quot;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alt="Twitter icon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4899A2F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894A322" wp14:editId="294336D4">
                    <wp:extent cx="329184" cy="329184"/>
                    <wp:effectExtent l="0" t="0" r="13970" b="13970"/>
                    <wp:docPr id="37" name="Group 10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 descr="Phone icon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082B6491" id="Group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2BsNBEAAK5dAAAOAAAAZHJzL2Uyb0RvYy54bWzsXE1vI7kRvQfIf2joGCBrkf1trGcRzH4g&#10;wGYzwDrIuS3JlhBZrUia8Ux+fV4VyRbp7SKJ2SA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alt="Phone icon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DECDE09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29B36F0" wp14:editId="67975972">
                    <wp:extent cx="329184" cy="329184"/>
                    <wp:effectExtent l="0" t="0" r="13970" b="13970"/>
                    <wp:docPr id="40" name="Group 16">
                      <a:extLst xmlns:a="http://schemas.openxmlformats.org/drawingml/2006/main">
                        <a:ext uri="{C183D7F6-B498-43B3-948B-1728B52AA6E4}">
    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 descr="Linked In ico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03860E09" id="Group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OGU5O7MRAADnYwAADgAAAAAAAAAAAAAAAAAuAgAAZHJzL2Uyb0RvYy54bWxQSwECLQAUAAYA&#10;CAAAACEAaEcb0NgAAAADAQAADwAAAAAAAAAAAAAAAAANFAAAZHJzL2Rvd25yZXYueG1sUEsFBgAA&#10;AAAEAAQA8wAAABI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alt="Linked In ico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52D773C5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62B5838" w14:textId="0896553F" w:rsidR="00811117" w:rsidRPr="00CA3DF1" w:rsidRDefault="00BE624D" w:rsidP="00E63812">
          <w:pPr>
            <w:pStyle w:val="Footer"/>
          </w:pPr>
          <w:r>
            <w:rPr>
              <w:caps w:val="0"/>
            </w:rPr>
            <w:t>irisg405@gmail.com</w:t>
          </w:r>
        </w:p>
      </w:tc>
      <w:sdt>
        <w:sdtPr>
          <w:id w:val="-2118979991"/>
          <w:temporary/>
          <w:showingPlcHdr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47E4016F" w14:textId="77777777" w:rsidR="00811117" w:rsidRPr="00C2098A" w:rsidRDefault="00B76A83" w:rsidP="00217980">
              <w:pPr>
                <w:pStyle w:val="Footer"/>
              </w:pPr>
              <w:r>
                <w:t>Twitter Handle</w:t>
              </w:r>
            </w:p>
          </w:tc>
        </w:sdtContent>
      </w:sdt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117D5CB" w14:textId="59638EBE" w:rsidR="00811117" w:rsidRPr="00C2098A" w:rsidRDefault="007E1901" w:rsidP="007E1901">
          <w:pPr>
            <w:pStyle w:val="Footer"/>
          </w:pPr>
          <w:r>
            <w:rPr>
              <w:caps w:val="0"/>
            </w:rPr>
            <w:t>(413)306-8982</w:t>
          </w:r>
        </w:p>
      </w:tc>
      <w:sdt>
        <w:sdtPr>
          <w:id w:val="-1053928120"/>
          <w:temporary/>
          <w:showingPlcHdr/>
        </w:sdtPr>
        <w:sdtEndPr/>
        <w:sdtContent>
          <w:tc>
            <w:tcPr>
              <w:tcW w:w="2621" w:type="dxa"/>
              <w:tcMar>
                <w:top w:w="144" w:type="dxa"/>
                <w:left w:w="115" w:type="dxa"/>
                <w:right w:w="115" w:type="dxa"/>
              </w:tcMar>
            </w:tcPr>
            <w:p w14:paraId="5A7197BF" w14:textId="77777777" w:rsidR="00811117" w:rsidRPr="00C2098A" w:rsidRDefault="00B76A83" w:rsidP="00217980">
              <w:pPr>
                <w:pStyle w:val="Footer"/>
              </w:pPr>
              <w:r>
                <w:t>LinkedIn URL</w:t>
              </w:r>
            </w:p>
          </w:tc>
        </w:sdtContent>
      </w:sdt>
    </w:tr>
  </w:tbl>
  <w:p w14:paraId="2E81304C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E1F5C6" w14:textId="77777777" w:rsidR="00591BC8" w:rsidRDefault="00591BC8" w:rsidP="00713050">
      <w:pPr>
        <w:spacing w:line="240" w:lineRule="auto"/>
      </w:pPr>
      <w:r>
        <w:separator/>
      </w:r>
    </w:p>
  </w:footnote>
  <w:footnote w:type="continuationSeparator" w:id="0">
    <w:p w14:paraId="3380D77E" w14:textId="77777777" w:rsidR="00591BC8" w:rsidRDefault="00591BC8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68944A45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2CE7A3BD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5FC59665" wp14:editId="3A278E50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<w:pict>
                  <v:group w14:anchorId="4907421D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23177CBA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4D815171" w14:textId="77777777" w:rsidR="001A5CA9" w:rsidRPr="009B3C40" w:rsidRDefault="00591BC8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7380E92591F546D696800D71F72AA9A4"/>
                    </w:placeholder>
                    <w:showingPlcHdr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751E3656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5718AC3B" w14:textId="77777777" w:rsidR="001A5CA9" w:rsidRPr="00F207C0" w:rsidRDefault="001A5CA9" w:rsidP="001A5CA9"/>
      </w:tc>
    </w:tr>
  </w:tbl>
  <w:p w14:paraId="1BF2160E" w14:textId="77777777"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1A2"/>
    <w:rsid w:val="00017C00"/>
    <w:rsid w:val="00022B7E"/>
    <w:rsid w:val="00026274"/>
    <w:rsid w:val="00036E6B"/>
    <w:rsid w:val="00037461"/>
    <w:rsid w:val="000441BE"/>
    <w:rsid w:val="00071C1F"/>
    <w:rsid w:val="0007708E"/>
    <w:rsid w:val="00086BF3"/>
    <w:rsid w:val="00091382"/>
    <w:rsid w:val="000A07DA"/>
    <w:rsid w:val="000A2BFA"/>
    <w:rsid w:val="000A3096"/>
    <w:rsid w:val="000B0619"/>
    <w:rsid w:val="000B61CA"/>
    <w:rsid w:val="000C7F9E"/>
    <w:rsid w:val="000D405F"/>
    <w:rsid w:val="000F7610"/>
    <w:rsid w:val="00105CAE"/>
    <w:rsid w:val="0011027F"/>
    <w:rsid w:val="00114ED7"/>
    <w:rsid w:val="001300CA"/>
    <w:rsid w:val="00140B0E"/>
    <w:rsid w:val="001734F8"/>
    <w:rsid w:val="00185A43"/>
    <w:rsid w:val="001A5CA9"/>
    <w:rsid w:val="001A6070"/>
    <w:rsid w:val="001B2AC1"/>
    <w:rsid w:val="001B403A"/>
    <w:rsid w:val="001F4583"/>
    <w:rsid w:val="00217980"/>
    <w:rsid w:val="002376B4"/>
    <w:rsid w:val="00271662"/>
    <w:rsid w:val="0027319F"/>
    <w:rsid w:val="0027404F"/>
    <w:rsid w:val="00282882"/>
    <w:rsid w:val="00290AAA"/>
    <w:rsid w:val="00293B83"/>
    <w:rsid w:val="00295E44"/>
    <w:rsid w:val="002B091C"/>
    <w:rsid w:val="002B71E1"/>
    <w:rsid w:val="002C193F"/>
    <w:rsid w:val="002C2CDD"/>
    <w:rsid w:val="002D45C6"/>
    <w:rsid w:val="002D5260"/>
    <w:rsid w:val="002F03FA"/>
    <w:rsid w:val="00313E86"/>
    <w:rsid w:val="00316A71"/>
    <w:rsid w:val="00333CD3"/>
    <w:rsid w:val="00336BAC"/>
    <w:rsid w:val="00337C9C"/>
    <w:rsid w:val="00340365"/>
    <w:rsid w:val="00342B64"/>
    <w:rsid w:val="003628CF"/>
    <w:rsid w:val="00364079"/>
    <w:rsid w:val="003652C8"/>
    <w:rsid w:val="00365AF0"/>
    <w:rsid w:val="00390FD2"/>
    <w:rsid w:val="003A6B11"/>
    <w:rsid w:val="003C5528"/>
    <w:rsid w:val="003D03E5"/>
    <w:rsid w:val="003D607E"/>
    <w:rsid w:val="003F114B"/>
    <w:rsid w:val="003F440B"/>
    <w:rsid w:val="00404938"/>
    <w:rsid w:val="004077FB"/>
    <w:rsid w:val="00414F2E"/>
    <w:rsid w:val="004158D8"/>
    <w:rsid w:val="004178A5"/>
    <w:rsid w:val="004244FF"/>
    <w:rsid w:val="00424DD9"/>
    <w:rsid w:val="004305E4"/>
    <w:rsid w:val="00443C4E"/>
    <w:rsid w:val="0044647E"/>
    <w:rsid w:val="0046104A"/>
    <w:rsid w:val="004717C5"/>
    <w:rsid w:val="00496176"/>
    <w:rsid w:val="00497CD4"/>
    <w:rsid w:val="004A24CC"/>
    <w:rsid w:val="004B5E31"/>
    <w:rsid w:val="004B7DA6"/>
    <w:rsid w:val="004E189E"/>
    <w:rsid w:val="004F58E8"/>
    <w:rsid w:val="004F7F2A"/>
    <w:rsid w:val="00505710"/>
    <w:rsid w:val="00523479"/>
    <w:rsid w:val="00543DB7"/>
    <w:rsid w:val="005729B0"/>
    <w:rsid w:val="00583E4F"/>
    <w:rsid w:val="00591BC8"/>
    <w:rsid w:val="00596B1D"/>
    <w:rsid w:val="005B4558"/>
    <w:rsid w:val="0060639C"/>
    <w:rsid w:val="00641630"/>
    <w:rsid w:val="00681093"/>
    <w:rsid w:val="006816B7"/>
    <w:rsid w:val="0068236C"/>
    <w:rsid w:val="00684488"/>
    <w:rsid w:val="006A3CE7"/>
    <w:rsid w:val="006A7746"/>
    <w:rsid w:val="006B7F63"/>
    <w:rsid w:val="006C4C50"/>
    <w:rsid w:val="006D72F9"/>
    <w:rsid w:val="006D76B1"/>
    <w:rsid w:val="006E3F5E"/>
    <w:rsid w:val="00713050"/>
    <w:rsid w:val="00741125"/>
    <w:rsid w:val="007412F0"/>
    <w:rsid w:val="00746F7F"/>
    <w:rsid w:val="007538A8"/>
    <w:rsid w:val="007569C1"/>
    <w:rsid w:val="00761856"/>
    <w:rsid w:val="00763832"/>
    <w:rsid w:val="00772919"/>
    <w:rsid w:val="007B2563"/>
    <w:rsid w:val="007D2696"/>
    <w:rsid w:val="007D2FD2"/>
    <w:rsid w:val="007D406E"/>
    <w:rsid w:val="007D6458"/>
    <w:rsid w:val="007E1901"/>
    <w:rsid w:val="007F6A74"/>
    <w:rsid w:val="00807A01"/>
    <w:rsid w:val="00811117"/>
    <w:rsid w:val="00823C54"/>
    <w:rsid w:val="00841146"/>
    <w:rsid w:val="00870EA2"/>
    <w:rsid w:val="0087574C"/>
    <w:rsid w:val="0088504C"/>
    <w:rsid w:val="0089382B"/>
    <w:rsid w:val="008A1907"/>
    <w:rsid w:val="008B2773"/>
    <w:rsid w:val="008B3986"/>
    <w:rsid w:val="008C6BCA"/>
    <w:rsid w:val="008C7B50"/>
    <w:rsid w:val="008E4B30"/>
    <w:rsid w:val="00906B6D"/>
    <w:rsid w:val="00906BEE"/>
    <w:rsid w:val="009243E7"/>
    <w:rsid w:val="00936723"/>
    <w:rsid w:val="00967AA0"/>
    <w:rsid w:val="00985D58"/>
    <w:rsid w:val="009B3C40"/>
    <w:rsid w:val="009B628E"/>
    <w:rsid w:val="009E11A2"/>
    <w:rsid w:val="009F0959"/>
    <w:rsid w:val="009F22EF"/>
    <w:rsid w:val="009F7AD9"/>
    <w:rsid w:val="00A16C25"/>
    <w:rsid w:val="00A34DF8"/>
    <w:rsid w:val="00A42540"/>
    <w:rsid w:val="00A50939"/>
    <w:rsid w:val="00A7058B"/>
    <w:rsid w:val="00A83413"/>
    <w:rsid w:val="00AA6A40"/>
    <w:rsid w:val="00AA75F6"/>
    <w:rsid w:val="00AB12FA"/>
    <w:rsid w:val="00AC005A"/>
    <w:rsid w:val="00AD00FD"/>
    <w:rsid w:val="00AE71F0"/>
    <w:rsid w:val="00AF0A8E"/>
    <w:rsid w:val="00B01BB4"/>
    <w:rsid w:val="00B146BB"/>
    <w:rsid w:val="00B27019"/>
    <w:rsid w:val="00B5664D"/>
    <w:rsid w:val="00B716CA"/>
    <w:rsid w:val="00B76A83"/>
    <w:rsid w:val="00B80C95"/>
    <w:rsid w:val="00B95704"/>
    <w:rsid w:val="00B965E2"/>
    <w:rsid w:val="00BA10F7"/>
    <w:rsid w:val="00BA5B40"/>
    <w:rsid w:val="00BA701A"/>
    <w:rsid w:val="00BD0206"/>
    <w:rsid w:val="00BE61B1"/>
    <w:rsid w:val="00BE624D"/>
    <w:rsid w:val="00C136AF"/>
    <w:rsid w:val="00C2098A"/>
    <w:rsid w:val="00C20F9D"/>
    <w:rsid w:val="00C3525C"/>
    <w:rsid w:val="00C44766"/>
    <w:rsid w:val="00C456FA"/>
    <w:rsid w:val="00C5176D"/>
    <w:rsid w:val="00C5444A"/>
    <w:rsid w:val="00C60BE6"/>
    <w:rsid w:val="00C612DA"/>
    <w:rsid w:val="00C62C50"/>
    <w:rsid w:val="00C7741E"/>
    <w:rsid w:val="00C875AB"/>
    <w:rsid w:val="00CA3DF1"/>
    <w:rsid w:val="00CA4581"/>
    <w:rsid w:val="00CE18D5"/>
    <w:rsid w:val="00CE299F"/>
    <w:rsid w:val="00CE52D5"/>
    <w:rsid w:val="00D00A2D"/>
    <w:rsid w:val="00D04109"/>
    <w:rsid w:val="00D1062C"/>
    <w:rsid w:val="00D131D8"/>
    <w:rsid w:val="00D35E43"/>
    <w:rsid w:val="00D414A2"/>
    <w:rsid w:val="00D67970"/>
    <w:rsid w:val="00D87BBD"/>
    <w:rsid w:val="00D93C73"/>
    <w:rsid w:val="00D9498C"/>
    <w:rsid w:val="00D97A41"/>
    <w:rsid w:val="00DA1B85"/>
    <w:rsid w:val="00DC0F68"/>
    <w:rsid w:val="00DD3CF6"/>
    <w:rsid w:val="00DD6416"/>
    <w:rsid w:val="00DE01C0"/>
    <w:rsid w:val="00DE578D"/>
    <w:rsid w:val="00DE6C22"/>
    <w:rsid w:val="00DF4E0A"/>
    <w:rsid w:val="00E02DCD"/>
    <w:rsid w:val="00E12C60"/>
    <w:rsid w:val="00E22E87"/>
    <w:rsid w:val="00E25167"/>
    <w:rsid w:val="00E47DE7"/>
    <w:rsid w:val="00E57630"/>
    <w:rsid w:val="00E63812"/>
    <w:rsid w:val="00E86C2B"/>
    <w:rsid w:val="00EB19F7"/>
    <w:rsid w:val="00EB2D52"/>
    <w:rsid w:val="00ED7DE1"/>
    <w:rsid w:val="00EE6390"/>
    <w:rsid w:val="00EF1706"/>
    <w:rsid w:val="00EF7CC9"/>
    <w:rsid w:val="00F207C0"/>
    <w:rsid w:val="00F20AE5"/>
    <w:rsid w:val="00F47E97"/>
    <w:rsid w:val="00F64314"/>
    <w:rsid w:val="00F645C7"/>
    <w:rsid w:val="00F71509"/>
    <w:rsid w:val="00F80C80"/>
    <w:rsid w:val="00F91BCF"/>
    <w:rsid w:val="00FA3F62"/>
    <w:rsid w:val="00FB3F26"/>
    <w:rsid w:val="00FC3533"/>
    <w:rsid w:val="00FD61F1"/>
    <w:rsid w:val="00FD6C7F"/>
    <w:rsid w:val="00FE6489"/>
    <w:rsid w:val="00FF19F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4C3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customStyle="1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customStyle="1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customStyle="1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customStyle="1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8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ma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1393DE555C44D579432CA4427D31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9FB39-6322-43EB-8D50-419E209F629E}"/>
      </w:docPartPr>
      <w:docPartBody>
        <w:p w:rsidR="00A70332" w:rsidRDefault="00901074">
          <w:pPr>
            <w:pStyle w:val="71393DE555C44D579432CA4427D31FB8"/>
          </w:pPr>
          <w:r w:rsidRPr="00906BEE">
            <w:t>Objective</w:t>
          </w:r>
        </w:p>
      </w:docPartBody>
    </w:docPart>
    <w:docPart>
      <w:docPartPr>
        <w:name w:val="0A1A8526BEBA405AAB299BBB8CEBF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C72CA-7B1D-4CE7-A2D9-3FEC1EBF9811}"/>
      </w:docPartPr>
      <w:docPartBody>
        <w:p w:rsidR="00A70332" w:rsidRDefault="00901074">
          <w:pPr>
            <w:pStyle w:val="0A1A8526BEBA405AAB299BBB8CEBFC38"/>
          </w:pPr>
          <w:r w:rsidRPr="00906BEE">
            <w:t>Skills</w:t>
          </w:r>
        </w:p>
      </w:docPartBody>
    </w:docPart>
    <w:docPart>
      <w:docPartPr>
        <w:name w:val="81EC4540BC66495FA16E8C48A4CF1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5D0A5-5175-4E25-B042-AEA4B3E103A5}"/>
      </w:docPartPr>
      <w:docPartBody>
        <w:p w:rsidR="00A70332" w:rsidRDefault="00901074">
          <w:pPr>
            <w:pStyle w:val="81EC4540BC66495FA16E8C48A4CF1E3C"/>
          </w:pPr>
          <w:r w:rsidRPr="00906BEE">
            <w:t>Experience</w:t>
          </w:r>
        </w:p>
      </w:docPartBody>
    </w:docPart>
    <w:docPart>
      <w:docPartPr>
        <w:name w:val="AFA7B0A102BF4CB38B67E45A3CE7B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045D9-8C91-4C5A-B308-4C7B1EB24AD7}"/>
      </w:docPartPr>
      <w:docPartBody>
        <w:p w:rsidR="00A70332" w:rsidRDefault="00901074">
          <w:pPr>
            <w:pStyle w:val="AFA7B0A102BF4CB38B67E45A3CE7BC3A"/>
          </w:pPr>
          <w:r w:rsidRPr="00906BEE">
            <w:t>Education</w:t>
          </w:r>
        </w:p>
      </w:docPartBody>
    </w:docPart>
    <w:docPart>
      <w:docPartPr>
        <w:name w:val="7380E92591F546D696800D71F72AA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BCC5F-25BE-40C3-B11D-1031B9594EEF}"/>
      </w:docPartPr>
      <w:docPartBody>
        <w:p w:rsidR="00A70332" w:rsidRDefault="00901074">
          <w:pPr>
            <w:pStyle w:val="7380E92591F546D696800D71F72AA9A4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074"/>
    <w:rsid w:val="00027109"/>
    <w:rsid w:val="000357A8"/>
    <w:rsid w:val="000749FD"/>
    <w:rsid w:val="001235E2"/>
    <w:rsid w:val="0018774D"/>
    <w:rsid w:val="001B3CC6"/>
    <w:rsid w:val="001B46BF"/>
    <w:rsid w:val="001F6FD8"/>
    <w:rsid w:val="001F754E"/>
    <w:rsid w:val="002A1888"/>
    <w:rsid w:val="005E237F"/>
    <w:rsid w:val="006557E7"/>
    <w:rsid w:val="00706A7D"/>
    <w:rsid w:val="00711FCD"/>
    <w:rsid w:val="007957F5"/>
    <w:rsid w:val="007D0445"/>
    <w:rsid w:val="00901074"/>
    <w:rsid w:val="00947E99"/>
    <w:rsid w:val="00990AB6"/>
    <w:rsid w:val="00997515"/>
    <w:rsid w:val="00A001DD"/>
    <w:rsid w:val="00A131AB"/>
    <w:rsid w:val="00A36C53"/>
    <w:rsid w:val="00A42E85"/>
    <w:rsid w:val="00A514A5"/>
    <w:rsid w:val="00A70332"/>
    <w:rsid w:val="00B35416"/>
    <w:rsid w:val="00B560AD"/>
    <w:rsid w:val="00B81697"/>
    <w:rsid w:val="00BA3453"/>
    <w:rsid w:val="00BC59D7"/>
    <w:rsid w:val="00BE2659"/>
    <w:rsid w:val="00C2225D"/>
    <w:rsid w:val="00C351D0"/>
    <w:rsid w:val="00CE1E7E"/>
    <w:rsid w:val="00D133EF"/>
    <w:rsid w:val="00D157BC"/>
    <w:rsid w:val="00D93E62"/>
    <w:rsid w:val="00DF4140"/>
    <w:rsid w:val="00F76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9CCE04F3D64A3DACAAA8439FF77899">
    <w:name w:val="C59CCE04F3D64A3DACAAA8439FF77899"/>
  </w:style>
  <w:style w:type="paragraph" w:customStyle="1" w:styleId="71393DE555C44D579432CA4427D31FB8">
    <w:name w:val="71393DE555C44D579432CA4427D31FB8"/>
  </w:style>
  <w:style w:type="paragraph" w:customStyle="1" w:styleId="01A04D31FCF54C5E84870FAF98DDC4B3">
    <w:name w:val="01A04D31FCF54C5E84870FAF98DDC4B3"/>
    <w:rsid w:val="00A42E85"/>
  </w:style>
  <w:style w:type="paragraph" w:customStyle="1" w:styleId="0A1A8526BEBA405AAB299BBB8CEBFC38">
    <w:name w:val="0A1A8526BEBA405AAB299BBB8CEBFC38"/>
  </w:style>
  <w:style w:type="paragraph" w:customStyle="1" w:styleId="526AC989091549DC8E230FABE242300D">
    <w:name w:val="526AC989091549DC8E230FABE242300D"/>
  </w:style>
  <w:style w:type="paragraph" w:customStyle="1" w:styleId="69F6E8D01C274DA8A18833B2316BDDAF">
    <w:name w:val="69F6E8D01C274DA8A18833B2316BDDAF"/>
  </w:style>
  <w:style w:type="paragraph" w:customStyle="1" w:styleId="31748ACA9BD54401834E941D371E4DC0">
    <w:name w:val="31748ACA9BD54401834E941D371E4DC0"/>
  </w:style>
  <w:style w:type="paragraph" w:customStyle="1" w:styleId="81EC4540BC66495FA16E8C48A4CF1E3C">
    <w:name w:val="81EC4540BC66495FA16E8C48A4CF1E3C"/>
  </w:style>
  <w:style w:type="paragraph" w:customStyle="1" w:styleId="3B46E548C7774189BBAD63899F4F6509">
    <w:name w:val="3B46E548C7774189BBAD63899F4F6509"/>
  </w:style>
  <w:style w:type="paragraph" w:customStyle="1" w:styleId="EAB5D369C40C4FD1A902C3DC26B97DF8">
    <w:name w:val="EAB5D369C40C4FD1A902C3DC26B97DF8"/>
  </w:style>
  <w:style w:type="paragraph" w:customStyle="1" w:styleId="13607D1236514CE5A4DE07FA7B4814C0">
    <w:name w:val="13607D1236514CE5A4DE07FA7B4814C0"/>
  </w:style>
  <w:style w:type="paragraph" w:customStyle="1" w:styleId="6C581A863E664A88A2EDEE4B1ED10742">
    <w:name w:val="6C581A863E664A88A2EDEE4B1ED10742"/>
  </w:style>
  <w:style w:type="paragraph" w:customStyle="1" w:styleId="C58B02FB08B8418A9A6D569FD74B3FD2">
    <w:name w:val="C58B02FB08B8418A9A6D569FD74B3FD2"/>
  </w:style>
  <w:style w:type="paragraph" w:customStyle="1" w:styleId="0254735B63FF46AAAECE58859A0C4A27">
    <w:name w:val="0254735B63FF46AAAECE58859A0C4A27"/>
  </w:style>
  <w:style w:type="paragraph" w:customStyle="1" w:styleId="216B620D09E84F70900A256B65411AE0">
    <w:name w:val="216B620D09E84F70900A256B65411AE0"/>
  </w:style>
  <w:style w:type="paragraph" w:customStyle="1" w:styleId="776ED4CBED0C48288DF1DFF4EDB5CE43">
    <w:name w:val="776ED4CBED0C48288DF1DFF4EDB5CE43"/>
  </w:style>
  <w:style w:type="paragraph" w:customStyle="1" w:styleId="AFA7B0A102BF4CB38B67E45A3CE7BC3A">
    <w:name w:val="AFA7B0A102BF4CB38B67E45A3CE7BC3A"/>
  </w:style>
  <w:style w:type="paragraph" w:customStyle="1" w:styleId="6EE3BB3DFC704385A4C67A91E2A6594F">
    <w:name w:val="6EE3BB3DFC704385A4C67A91E2A6594F"/>
  </w:style>
  <w:style w:type="paragraph" w:customStyle="1" w:styleId="4DE44DDD4E2E421BA8ABBBF532B458F0">
    <w:name w:val="4DE44DDD4E2E421BA8ABBBF532B458F0"/>
  </w:style>
  <w:style w:type="paragraph" w:customStyle="1" w:styleId="CF45C5CA107F4E84B7A23B072DE84C12">
    <w:name w:val="CF45C5CA107F4E84B7A23B072DE84C12"/>
  </w:style>
  <w:style w:type="paragraph" w:customStyle="1" w:styleId="A00AC85CBDF046289BA4C384C46F5980">
    <w:name w:val="A00AC85CBDF046289BA4C384C46F5980"/>
  </w:style>
  <w:style w:type="paragraph" w:customStyle="1" w:styleId="ED33F1853E9A40BFBEE1C6BFE09E4803">
    <w:name w:val="ED33F1853E9A40BFBEE1C6BFE09E4803"/>
  </w:style>
  <w:style w:type="paragraph" w:customStyle="1" w:styleId="7380E92591F546D696800D71F72AA9A4">
    <w:name w:val="7380E92591F546D696800D71F72AA9A4"/>
  </w:style>
  <w:style w:type="paragraph" w:customStyle="1" w:styleId="95446A085410477E946DD8AD57BCAF77">
    <w:name w:val="95446A085410477E946DD8AD57BCAF77"/>
  </w:style>
  <w:style w:type="paragraph" w:customStyle="1" w:styleId="4EFAA2C9B626487C825CE60181973210">
    <w:name w:val="4EFAA2C9B626487C825CE60181973210"/>
  </w:style>
  <w:style w:type="paragraph" w:customStyle="1" w:styleId="3D915E39F31F4884BC45D1A0FD16EC77">
    <w:name w:val="3D915E39F31F4884BC45D1A0FD16EC77"/>
    <w:rsid w:val="00B35416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9CCE04F3D64A3DACAAA8439FF77899">
    <w:name w:val="C59CCE04F3D64A3DACAAA8439FF77899"/>
  </w:style>
  <w:style w:type="paragraph" w:customStyle="1" w:styleId="71393DE555C44D579432CA4427D31FB8">
    <w:name w:val="71393DE555C44D579432CA4427D31FB8"/>
  </w:style>
  <w:style w:type="paragraph" w:customStyle="1" w:styleId="01A04D31FCF54C5E84870FAF98DDC4B3">
    <w:name w:val="01A04D31FCF54C5E84870FAF98DDC4B3"/>
    <w:rsid w:val="00A42E85"/>
  </w:style>
  <w:style w:type="paragraph" w:customStyle="1" w:styleId="0A1A8526BEBA405AAB299BBB8CEBFC38">
    <w:name w:val="0A1A8526BEBA405AAB299BBB8CEBFC38"/>
  </w:style>
  <w:style w:type="paragraph" w:customStyle="1" w:styleId="526AC989091549DC8E230FABE242300D">
    <w:name w:val="526AC989091549DC8E230FABE242300D"/>
  </w:style>
  <w:style w:type="paragraph" w:customStyle="1" w:styleId="69F6E8D01C274DA8A18833B2316BDDAF">
    <w:name w:val="69F6E8D01C274DA8A18833B2316BDDAF"/>
  </w:style>
  <w:style w:type="paragraph" w:customStyle="1" w:styleId="31748ACA9BD54401834E941D371E4DC0">
    <w:name w:val="31748ACA9BD54401834E941D371E4DC0"/>
  </w:style>
  <w:style w:type="paragraph" w:customStyle="1" w:styleId="81EC4540BC66495FA16E8C48A4CF1E3C">
    <w:name w:val="81EC4540BC66495FA16E8C48A4CF1E3C"/>
  </w:style>
  <w:style w:type="paragraph" w:customStyle="1" w:styleId="3B46E548C7774189BBAD63899F4F6509">
    <w:name w:val="3B46E548C7774189BBAD63899F4F6509"/>
  </w:style>
  <w:style w:type="paragraph" w:customStyle="1" w:styleId="EAB5D369C40C4FD1A902C3DC26B97DF8">
    <w:name w:val="EAB5D369C40C4FD1A902C3DC26B97DF8"/>
  </w:style>
  <w:style w:type="paragraph" w:customStyle="1" w:styleId="13607D1236514CE5A4DE07FA7B4814C0">
    <w:name w:val="13607D1236514CE5A4DE07FA7B4814C0"/>
  </w:style>
  <w:style w:type="paragraph" w:customStyle="1" w:styleId="6C581A863E664A88A2EDEE4B1ED10742">
    <w:name w:val="6C581A863E664A88A2EDEE4B1ED10742"/>
  </w:style>
  <w:style w:type="paragraph" w:customStyle="1" w:styleId="C58B02FB08B8418A9A6D569FD74B3FD2">
    <w:name w:val="C58B02FB08B8418A9A6D569FD74B3FD2"/>
  </w:style>
  <w:style w:type="paragraph" w:customStyle="1" w:styleId="0254735B63FF46AAAECE58859A0C4A27">
    <w:name w:val="0254735B63FF46AAAECE58859A0C4A27"/>
  </w:style>
  <w:style w:type="paragraph" w:customStyle="1" w:styleId="216B620D09E84F70900A256B65411AE0">
    <w:name w:val="216B620D09E84F70900A256B65411AE0"/>
  </w:style>
  <w:style w:type="paragraph" w:customStyle="1" w:styleId="776ED4CBED0C48288DF1DFF4EDB5CE43">
    <w:name w:val="776ED4CBED0C48288DF1DFF4EDB5CE43"/>
  </w:style>
  <w:style w:type="paragraph" w:customStyle="1" w:styleId="AFA7B0A102BF4CB38B67E45A3CE7BC3A">
    <w:name w:val="AFA7B0A102BF4CB38B67E45A3CE7BC3A"/>
  </w:style>
  <w:style w:type="paragraph" w:customStyle="1" w:styleId="6EE3BB3DFC704385A4C67A91E2A6594F">
    <w:name w:val="6EE3BB3DFC704385A4C67A91E2A6594F"/>
  </w:style>
  <w:style w:type="paragraph" w:customStyle="1" w:styleId="4DE44DDD4E2E421BA8ABBBF532B458F0">
    <w:name w:val="4DE44DDD4E2E421BA8ABBBF532B458F0"/>
  </w:style>
  <w:style w:type="paragraph" w:customStyle="1" w:styleId="CF45C5CA107F4E84B7A23B072DE84C12">
    <w:name w:val="CF45C5CA107F4E84B7A23B072DE84C12"/>
  </w:style>
  <w:style w:type="paragraph" w:customStyle="1" w:styleId="A00AC85CBDF046289BA4C384C46F5980">
    <w:name w:val="A00AC85CBDF046289BA4C384C46F5980"/>
  </w:style>
  <w:style w:type="paragraph" w:customStyle="1" w:styleId="ED33F1853E9A40BFBEE1C6BFE09E4803">
    <w:name w:val="ED33F1853E9A40BFBEE1C6BFE09E4803"/>
  </w:style>
  <w:style w:type="paragraph" w:customStyle="1" w:styleId="7380E92591F546D696800D71F72AA9A4">
    <w:name w:val="7380E92591F546D696800D71F72AA9A4"/>
  </w:style>
  <w:style w:type="paragraph" w:customStyle="1" w:styleId="95446A085410477E946DD8AD57BCAF77">
    <w:name w:val="95446A085410477E946DD8AD57BCAF77"/>
  </w:style>
  <w:style w:type="paragraph" w:customStyle="1" w:styleId="4EFAA2C9B626487C825CE60181973210">
    <w:name w:val="4EFAA2C9B626487C825CE60181973210"/>
  </w:style>
  <w:style w:type="paragraph" w:customStyle="1" w:styleId="3D915E39F31F4884BC45D1A0FD16EC77">
    <w:name w:val="3D915E39F31F4884BC45D1A0FD16EC77"/>
    <w:rsid w:val="00B35416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2020-11-25T21:11:00Z</dcterms:created>
  <dcterms:modified xsi:type="dcterms:W3CDTF">2020-11-28T06:25:00Z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