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1C866C1B" w14:textId="77777777" w:rsidTr="00EF7CC9">
        <w:tc>
          <w:tcPr>
            <w:tcW w:w="3780" w:type="dxa"/>
            <w:tcMar>
              <w:top w:w="504" w:type="dxa"/>
              <w:right w:w="720" w:type="dxa"/>
            </w:tcMar>
          </w:tcPr>
          <w:p w14:paraId="2B0BDDB3" w14:textId="357CA690"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26E18DC2" wp14:editId="3608143C">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69227660"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497CD4">
              <w:t xml:space="preserve"> </w:t>
            </w:r>
            <w:r w:rsidR="0027319F">
              <w:t>HH</w:t>
            </w:r>
          </w:p>
          <w:p w14:paraId="0144EAB5" w14:textId="77777777" w:rsidR="00A50939" w:rsidRPr="00906BEE" w:rsidRDefault="00591BC8" w:rsidP="007569C1">
            <w:pPr>
              <w:pStyle w:val="Heading3"/>
            </w:pPr>
            <w:sdt>
              <w:sdtPr>
                <w:alias w:val="Objective:"/>
                <w:tag w:val="Objective:"/>
                <w:id w:val="319159961"/>
                <w:placeholder>
                  <w:docPart w:val="71393DE555C44D579432CA4427D31FB8"/>
                </w:placeholder>
                <w:temporary/>
                <w:showingPlcHdr/>
              </w:sdtPr>
              <w:sdtEndPr/>
              <w:sdtContent>
                <w:r w:rsidR="00E12C60" w:rsidRPr="00906BEE">
                  <w:t>Objective</w:t>
                </w:r>
              </w:sdtContent>
            </w:sdt>
          </w:p>
          <w:p w14:paraId="5624DC78" w14:textId="4036F574" w:rsidR="002C2CDD" w:rsidRPr="00906BEE" w:rsidRDefault="00A7058B" w:rsidP="009B628E">
            <w:r>
              <w:t>
Obtain a position within this establishment that will allow me 
a measure of autonomy thus showcasing my special skills. 
#readytowork
</w:t>
            </w:r>
          </w:p>
          <w:p w14:paraId="4B48A570" w14:textId="42EF2590" w:rsidR="00807A01" w:rsidRDefault="00591BC8" w:rsidP="00B01BB4">
            <w:pPr>
              <w:pStyle w:val="Heading3"/>
            </w:pPr>
            <w:sdt>
              <w:sdtPr>
                <w:alias w:val="Skills:"/>
                <w:tag w:val="Skills:"/>
                <w:id w:val="1490835561"/>
                <w:placeholder>
                  <w:docPart w:val="0A1A8526BEBA405AAB299BBB8CEBFC38"/>
                </w:placeholder>
                <w:temporary/>
                <w:showingPlcHdr/>
              </w:sdtPr>
              <w:sdtEndPr/>
              <w:sdtContent>
                <w:r w:rsidR="002C2CDD" w:rsidRPr="00906BEE">
                  <w:t>Skills</w:t>
                </w:r>
              </w:sdtContent>
            </w:sdt>
          </w:p>
          <w:p w14:paraId="3CFF8BCF" w14:textId="2CFA5D86" w:rsidR="00807A01" w:rsidRDefault="00807A01" w:rsidP="00807A01">
            <w:r>
              <w:t>•Sanitation and grey and fresh water delivery in Iraq Baghdad camp shield d1</w:t>
            </w:r>
          </w:p>
          <w:p w14:paraId="32A36109" w14:textId="1BE2B62C" w:rsidR="00807A01" w:rsidRDefault="00807A01" w:rsidP="00807A01">
            <w:r>
              <w:t>•Nursing</w:t>
            </w:r>
            <w:bookmarkStart w:id="0" w:name="_GoBack"/>
            <w:bookmarkEnd w:id="0"/>
          </w:p>
          <w:p w14:paraId="40CE7222" w14:textId="63737D50" w:rsidR="00807A01" w:rsidRDefault="00807A01" w:rsidP="00807A01">
            <w:r>
              <w:t>•Mental Health Counseling</w:t>
            </w:r>
          </w:p>
          <w:p w14:paraId="4AFD505A" w14:textId="609B6344" w:rsidR="00807A01" w:rsidRDefault="00807A01" w:rsidP="00807A01">
            <w:r>
              <w:t>•Medication Administration</w:t>
            </w:r>
          </w:p>
          <w:p w14:paraId="730069E7" w14:textId="443C158C" w:rsidR="00807A01" w:rsidRDefault="00807A01" w:rsidP="00807A01">
            <w:r>
              <w:t>•Tube Feeding</w:t>
            </w:r>
          </w:p>
          <w:p w14:paraId="71EBC19E" w14:textId="501380A3" w:rsidR="00807A01" w:rsidRDefault="00807A01" w:rsidP="00807A01">
            <w:r>
              <w:t>•Critical Care Experience</w:t>
            </w:r>
          </w:p>
          <w:p w14:paraId="7C6FD097" w14:textId="173AD2D2" w:rsidR="00807A01" w:rsidRDefault="00807A01" w:rsidP="00807A01">
            <w:r>
              <w:t>•Vital Signs</w:t>
            </w:r>
          </w:p>
          <w:p w14:paraId="68A23D58" w14:textId="46B68174" w:rsidR="00807A01" w:rsidRDefault="00807A01" w:rsidP="00807A01">
            <w:r>
              <w:t>•Laboratory Experience</w:t>
            </w:r>
          </w:p>
          <w:p w14:paraId="331848FD" w14:textId="62911DB3" w:rsidR="00807A01" w:rsidRDefault="00807A01" w:rsidP="00807A01">
            <w:r>
              <w:t>•Vital Signs</w:t>
            </w:r>
          </w:p>
          <w:p w14:paraId="54FDAC86" w14:textId="742D3EB4" w:rsidR="003F440B" w:rsidRDefault="003F440B" w:rsidP="003F440B">
            <w:r>
              <w:t>•EMR Systems</w:t>
            </w:r>
          </w:p>
          <w:p w14:paraId="3073A369" w14:textId="06CB8810" w:rsidR="003F440B" w:rsidRDefault="003F440B" w:rsidP="003F440B">
            <w:r>
              <w:t>•Triage</w:t>
            </w:r>
          </w:p>
          <w:p w14:paraId="5F50D380" w14:textId="492F8D47" w:rsidR="003F440B" w:rsidRDefault="003F440B" w:rsidP="003F440B">
            <w:r>
              <w:t>•Experience Administering Injections</w:t>
            </w:r>
          </w:p>
          <w:p w14:paraId="3ACEC5F8" w14:textId="404BB0DD" w:rsidR="003F440B" w:rsidRDefault="003F440B" w:rsidP="003F440B">
            <w:r>
              <w:t/>
            </w:r>
          </w:p>
          <w:p w14:paraId="298D8739" w14:textId="32CCE07C" w:rsidR="003F440B" w:rsidRDefault="003F440B" w:rsidP="003F440B">
            <w:r>
              <w:t/>
            </w:r>
          </w:p>
          <w:p w14:paraId="35895E2A" w14:textId="78CCB27C" w:rsidR="003F440B" w:rsidRDefault="003F440B" w:rsidP="003F440B">
            <w:r>
              <w:t/>
            </w:r>
          </w:p>
          <w:p w14:paraId="71EE3D88" w14:textId="5FE83D26" w:rsidR="003F440B" w:rsidRDefault="003F440B" w:rsidP="003F440B">
            <w:r>
              <w:t/>
            </w:r>
          </w:p>
          <w:p w14:paraId="5BBB8729" w14:textId="7AEFC10D" w:rsidR="003F440B" w:rsidRDefault="003F440B" w:rsidP="003F440B">
            <w:r>
              <w:t/>
            </w:r>
          </w:p>
          <w:p w14:paraId="3EA135CC" w14:textId="24AAD17A" w:rsidR="00C456FA" w:rsidRDefault="00C456FA" w:rsidP="00BA10F7"/>
          <w:p w14:paraId="4999A5AE" w14:textId="77777777" w:rsidR="00C456FA" w:rsidRDefault="00C456FA" w:rsidP="00BA10F7"/>
          <w:p w14:paraId="0967CD2D" w14:textId="26342C92" w:rsidR="00C456FA" w:rsidRPr="00906BEE" w:rsidRDefault="00C456FA" w:rsidP="00BA10F7"/>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7F78EC9A" w14:textId="77777777" w:rsidTr="00823C54">
              <w:trPr>
                <w:trHeight w:hRule="exact" w:val="1296"/>
              </w:trPr>
              <w:tc>
                <w:tcPr>
                  <w:tcW w:w="6055" w:type="dxa"/>
                  <w:vAlign w:val="center"/>
                </w:tcPr>
                <w:p w14:paraId="7551B5AA" w14:textId="358622EF" w:rsidR="0060639C" w:rsidRPr="001A6070" w:rsidRDefault="00596B1D" w:rsidP="00906BEE">
                  <w:pPr>
                    <w:pStyle w:val="Heading2"/>
                    <w:outlineLvl w:val="1"/>
                    <w:rPr>
                      <w:sz w:val="52"/>
                      <w:szCs w:val="52"/>
                    </w:rPr>
                  </w:pPr>
                  <w:r w:rsidRPr="001A6070">
                    <w:rPr>
                      <w:sz w:val="52"/>
                      <w:szCs w:val="52"/>
                    </w:rPr>
                    <w:t>Harold Hackney</w:t>
                  </w:r>
                </w:p>
                <w:p w14:paraId="4BA81804" w14:textId="51291193" w:rsidR="00906BEE" w:rsidRDefault="001A6070" w:rsidP="00906BEE">
                  <w:pPr>
                    <w:pStyle w:val="Heading2"/>
                    <w:outlineLvl w:val="1"/>
                  </w:pPr>
                  <w:r>
                    <w:t>
</w:t>
                  </w:r>
                </w:p>
                <w:p w14:paraId="4D3182EF" w14:textId="0D3AB0C0" w:rsidR="005B4558" w:rsidRPr="00906BEE" w:rsidRDefault="00D131D8" w:rsidP="00D131D8">
                  <w:pPr>
                    <w:pStyle w:val="Heading2"/>
                    <w:outlineLvl w:val="1"/>
                  </w:pPr>
                  <w:r>
                    <w:t>Jacksonville, TX	 75766	</w:t>
                  </w:r>
                </w:p>
              </w:tc>
            </w:tr>
          </w:tbl>
          <w:p w14:paraId="5D19D1B8" w14:textId="77777777" w:rsidR="002C2CDD" w:rsidRPr="00906BEE" w:rsidRDefault="00591BC8" w:rsidP="007569C1">
            <w:pPr>
              <w:pStyle w:val="Heading3"/>
            </w:pPr>
            <w:sdt>
              <w:sdtPr>
                <w:alias w:val="Experience:"/>
                <w:tag w:val="Experience:"/>
                <w:id w:val="1217937480"/>
                <w:placeholder>
                  <w:docPart w:val="81EC4540BC66495FA16E8C48A4CF1E3C"/>
                </w:placeholder>
                <w:temporary/>
                <w:showingPlcHdr/>
              </w:sdtPr>
              <w:sdtEndPr/>
              <w:sdtContent>
                <w:r w:rsidR="002C2CDD" w:rsidRPr="00906BEE">
                  <w:t>Experience</w:t>
                </w:r>
              </w:sdtContent>
            </w:sdt>
          </w:p>
          <w:p w14:paraId="77F27669" w14:textId="1ACC6BB5" w:rsidR="00037461" w:rsidRPr="00CE299F" w:rsidRDefault="00037461" w:rsidP="00037461">
            <w:pPr>
              <w:rPr>
                <w:sz w:val="20"/>
                <w:szCs w:val="20"/>
              </w:rPr>
            </w:pPr>
            <w:r w:rsidRPr="00CE299F">
              <w:rPr>
                <w:sz w:val="20"/>
                <w:szCs w:val="20"/>
              </w:rPr>
              <w:t>LVN Nurse-Smith County Jail	 - Tyler, TX	-March 2019 to June 2020</w:t>
            </w:r>
          </w:p>
          <w:p w14:paraId="7B15372B" w14:textId="47BE8F47" w:rsidR="00037461" w:rsidRDefault="00037461" w:rsidP="007569C1">
            <w:pPr>
              <w:rPr>
                <w:sz w:val="20"/>
                <w:szCs w:val="20"/>
              </w:rPr>
            </w:pPr>
            <w:r w:rsidRPr="00CE299F">
              <w:rPr>
                <w:sz w:val="16"/>
                <w:szCs w:val="16"/>
              </w:rPr>
              <w:t>
Correctional nurses infirmary nurse for inmates male and female 6p to 7a triage diabetic care std care
vaccination emergency and trauma
</w:t>
            </w:r>
          </w:p>
          <w:p w14:paraId="38183279" w14:textId="2BC8D9D5" w:rsidR="002C2CDD" w:rsidRPr="00CE299F" w:rsidRDefault="00E47DE7" w:rsidP="007569C1">
            <w:pPr>
              <w:rPr>
                <w:sz w:val="20"/>
                <w:szCs w:val="20"/>
              </w:rPr>
            </w:pPr>
            <w:r w:rsidRPr="00CE299F">
              <w:rPr>
                <w:sz w:val="20"/>
                <w:szCs w:val="20"/>
              </w:rPr>
              <w:t>LVN</w:t>
            </w:r>
            <w:r w:rsidR="008B3986" w:rsidRPr="00CE299F">
              <w:rPr>
                <w:sz w:val="20"/>
                <w:szCs w:val="20"/>
              </w:rPr>
              <w:t>-Garden Gate Nursing Home	 - Jacksonville, TX	-February 2017 to March 2019</w:t>
            </w:r>
          </w:p>
          <w:p w14:paraId="6ED9E5A8" w14:textId="623A6818" w:rsidR="00906B6D" w:rsidRDefault="00906B6D" w:rsidP="007569C1">
            <w:pPr>
              <w:rPr>
                <w:sz w:val="16"/>
                <w:szCs w:val="16"/>
              </w:rPr>
            </w:pPr>
            <w:r w:rsidRPr="00CE299F">
              <w:rPr>
                <w:sz w:val="16"/>
                <w:szCs w:val="16"/>
              </w:rPr>
              <w:t>
Charge Nurse
</w:t>
            </w:r>
          </w:p>
          <w:p w14:paraId="7FE18496" w14:textId="2D0B8436" w:rsidR="00ED7DE1" w:rsidRPr="00CE299F" w:rsidRDefault="00ED7DE1" w:rsidP="00ED7DE1">
            <w:pPr>
              <w:rPr>
                <w:sz w:val="20"/>
                <w:szCs w:val="20"/>
              </w:rPr>
            </w:pPr>
            <w:r w:rsidRPr="00CE299F">
              <w:rPr>
                <w:sz w:val="20"/>
                <w:szCs w:val="20"/>
              </w:rPr>
              <w:t>LVN-Supplemental Health Care	 - Salt Lake City, UT	-September 2013 to March 2016</w:t>
            </w:r>
          </w:p>
          <w:p w14:paraId="09A87657" w14:textId="5C4271DB" w:rsidR="00ED7DE1" w:rsidRPr="00CE299F" w:rsidRDefault="00ED7DE1" w:rsidP="00ED7DE1">
            <w:pPr>
              <w:rPr>
                <w:sz w:val="16"/>
                <w:szCs w:val="16"/>
              </w:rPr>
            </w:pPr>
            <w:r w:rsidRPr="00CE299F">
              <w:rPr>
                <w:sz w:val="16"/>
                <w:szCs w:val="16"/>
              </w:rPr>
              <w:t>
Working as Travel nurse in Correctional facilities in Texas and State supported Living Centers
worked as primary nurse for 30 men unit assisted in ADL skills and med pass with diabetic insulin
administration MAR charting and care of residents
</w:t>
            </w:r>
          </w:p>
          <w:p w14:paraId="1ED0A739" w14:textId="6494B27D" w:rsidR="00ED7DE1" w:rsidRPr="00CE299F" w:rsidRDefault="00ED7DE1" w:rsidP="00ED7DE1">
            <w:pPr>
              <w:rPr>
                <w:sz w:val="20"/>
                <w:szCs w:val="20"/>
              </w:rPr>
            </w:pPr>
            <w:r w:rsidRPr="00CE299F">
              <w:rPr>
                <w:sz w:val="20"/>
                <w:szCs w:val="20"/>
              </w:rPr>
              <w:t>Psychiatric Nursing Assistant-UTMB	 - Rusk, TX	-January 2011 to September 2013</w:t>
            </w:r>
          </w:p>
          <w:p w14:paraId="45ABF15A" w14:textId="19736AA6" w:rsidR="00ED7DE1" w:rsidRDefault="00ED7DE1" w:rsidP="00ED7DE1">
            <w:pPr>
              <w:rPr>
                <w:sz w:val="16"/>
                <w:szCs w:val="16"/>
              </w:rPr>
            </w:pPr>
            <w:r w:rsidRPr="00CE299F">
              <w:rPr>
                <w:sz w:val="16"/>
                <w:szCs w:val="16"/>
              </w:rPr>
              <w:t>
Rusk, Texas 
Medication Administration 
First Aid 
Other duties: occupational safety, supervision, security 
Psychiatric Nursing Assistant 
1995 - 1998 and 2007 - 2009, Rusk State Hospital, Rusk, Texas 
Provide a therapeutic atmosphere to mental health clients 
Medication Administration 
Other duties: charting/documentation, occupational safety, and security
Infantry Sgt
</w:t>
            </w:r>
          </w:p>
          <w:p w14:paraId="5339FBFA" w14:textId="443DC024" w:rsidR="00026274" w:rsidRPr="00CE299F" w:rsidRDefault="00026274" w:rsidP="00026274">
            <w:pPr>
              <w:rPr>
                <w:sz w:val="20"/>
                <w:szCs w:val="20"/>
              </w:rPr>
            </w:pPr>
            <w:r w:rsidRPr="00CE299F">
              <w:rPr>
                <w:sz w:val="20"/>
                <w:szCs w:val="20"/>
              </w:rPr>
              <w:t>US Army--July 2001 to July 2005</w:t>
            </w:r>
          </w:p>
          <w:p w14:paraId="728493AA" w14:textId="0A7CCFCB" w:rsidR="00026274" w:rsidRDefault="00026274" w:rsidP="00026274">
            <w:pPr>
              <w:rPr>
                <w:sz w:val="16"/>
                <w:szCs w:val="16"/>
              </w:rPr>
            </w:pPr>
            <w:r w:rsidRPr="00CE299F">
              <w:rPr>
                <w:sz w:val="16"/>
                <w:szCs w:val="16"/>
              </w:rPr>
              <w:t>
Correctional Officer
Texas Dept	 - Palestine, TX	
1999 to 2001
Criminal Justice, Palestine, Texas 
Supervision, safety, and security 
Interpersonal communication 
Other duties: transporting, activity supervision and prevention, cell and inmate search
LVN
Licensed Vocational Nursing	 - Jacksonville, TX	
August 2012
Geriatric Assisted Living 
Medication Administration 
Other duties: occupational safety, patient documentation, first aid
</w:t>
            </w:r>
          </w:p>
          <w:p w14:paraId="13550D39" w14:textId="77777777" w:rsidR="002C2CDD" w:rsidRPr="00906BEE" w:rsidRDefault="00591BC8" w:rsidP="007569C1">
            <w:pPr>
              <w:pStyle w:val="Heading3"/>
            </w:pPr>
            <w:sdt>
              <w:sdtPr>
                <w:alias w:val="Education:"/>
                <w:tag w:val="Education:"/>
                <w:id w:val="1349516922"/>
                <w:placeholder>
                  <w:docPart w:val="AFA7B0A102BF4CB38B67E45A3CE7BC3A"/>
                </w:placeholder>
                <w:temporary/>
                <w:showingPlcHdr/>
              </w:sdtPr>
              <w:sdtEndPr/>
              <w:sdtContent>
                <w:r w:rsidR="002C2CDD" w:rsidRPr="00906BEE">
                  <w:t>Education</w:t>
                </w:r>
              </w:sdtContent>
            </w:sdt>
          </w:p>
          <w:p w14:paraId="3F497BA9" w14:textId="2AB27108" w:rsidR="00337C9C" w:rsidRDefault="00EF1706" w:rsidP="00D87BBD">
            <w:pPr>
              <w:rPr>
                <w:sz w:val="20"/>
                <w:szCs w:val="20"/>
              </w:rPr>
            </w:pPr>
            <w:r>
              <w:rPr>
                <w:sz w:val="20"/>
                <w:szCs w:val="20"/>
              </w:rPr>
              <w:t>Vocational in Nursing</w:t>
            </w:r>
          </w:p>
          <w:p w14:paraId="579E816B" w14:textId="12F33B58" w:rsidR="00337C9C" w:rsidRDefault="00EF1706" w:rsidP="00D87BBD">
            <w:pPr>
              <w:rPr>
                <w:sz w:val="18"/>
                <w:szCs w:val="18"/>
              </w:rPr>
            </w:pPr>
            <w:r>
              <w:rPr>
                <w:sz w:val="18"/>
                <w:szCs w:val="18"/>
              </w:rPr>
              <w:t>Tyler Junior College	 - Tyler, TX	</w:t>
            </w:r>
          </w:p>
          <w:p w14:paraId="1A9418F0" w14:textId="4529E0CA" w:rsidR="00D87BBD" w:rsidRDefault="00EF1706" w:rsidP="00D87BBD">
            <w:pPr>
              <w:rPr>
                <w:sz w:val="20"/>
                <w:szCs w:val="20"/>
              </w:rPr>
            </w:pPr>
            <w:r>
              <w:rPr>
                <w:sz w:val="18"/>
                <w:szCs w:val="18"/>
              </w:rPr>
              <w:t>2010 to 2011</w:t>
            </w:r>
          </w:p>
          <w:p w14:paraId="4D7B0AE9" w14:textId="3B356160" w:rsidR="00337C9C" w:rsidRDefault="00EF1706" w:rsidP="00D87BBD">
            <w:pPr>
              <w:rPr>
                <w:sz w:val="20"/>
                <w:szCs w:val="20"/>
              </w:rPr>
            </w:pPr>
            <w:r>
              <w:rPr>
                <w:sz w:val="20"/>
                <w:szCs w:val="20"/>
              </w:rPr>
              <w:t>HVAC and Commercial Ref in Vocational</w:t>
            </w:r>
          </w:p>
          <w:p w14:paraId="32890C00" w14:textId="43DCEEC1" w:rsidR="00337C9C" w:rsidRDefault="00EF1706" w:rsidP="00D87BBD">
            <w:pPr>
              <w:rPr>
                <w:sz w:val="18"/>
                <w:szCs w:val="18"/>
              </w:rPr>
            </w:pPr>
            <w:r>
              <w:rPr>
                <w:sz w:val="18"/>
                <w:szCs w:val="18"/>
              </w:rPr>
              <w:t>Tyler Junior College	 - Tyler, TX	</w:t>
            </w:r>
          </w:p>
          <w:p w14:paraId="783C707F" w14:textId="24B73B12" w:rsidR="00D87BBD" w:rsidRPr="00CE299F" w:rsidRDefault="00EF1706" w:rsidP="00D87BBD">
            <w:pPr>
              <w:rPr>
                <w:sz w:val="20"/>
                <w:szCs w:val="20"/>
              </w:rPr>
            </w:pPr>
            <w:r>
              <w:rPr>
                <w:sz w:val="18"/>
                <w:szCs w:val="18"/>
              </w:rPr>
              <w:t>2007 to 2009</w:t>
            </w:r>
          </w:p>
          <w:p w14:paraId="4CADE4F3" w14:textId="0BCD6822" w:rsidR="003652C8" w:rsidRPr="00906BEE" w:rsidRDefault="003652C8" w:rsidP="003652C8">
            <w:pPr>
              <w:pStyle w:val="Heading3"/>
            </w:pPr>
            <w:r>
              <w:t>certification and licenses</w:t>
            </w:r>
          </w:p>
          <w:p w14:paraId="2FBF2BD4" w14:textId="77777777" w:rsidR="00FA3F62" w:rsidRDefault="00FA3F62" w:rsidP="00FA3F62">
            <w:pPr>
              <w:pStyle w:val="Heading4"/>
              <w:rPr>
                <w:sz w:val="20"/>
                <w:szCs w:val="20"/>
              </w:rPr>
            </w:pPr>
            <w:r w:rsidRPr="003A6B11">
              <w:rPr>
                <w:sz w:val="20"/>
                <w:szCs w:val="20"/>
              </w:rPr>
              <w:t>LVN</w:t>
            </w:r>
          </w:p>
          <w:p w14:paraId="54013DC7" w14:textId="77777777" w:rsidR="00FA3F62" w:rsidRDefault="00FA3F62" w:rsidP="00FA3F62">
            <w:pPr>
              <w:pStyle w:val="Heading4"/>
            </w:pPr>
            <w:r w:rsidRPr="003A6B11">
              <w:rPr>
                <w:sz w:val="20"/>
                <w:szCs w:val="20"/>
              </w:rPr>
              <w:t/>
            </w:r>
          </w:p>
          <w:p w14:paraId="4EABEC5C" w14:textId="77777777" w:rsidR="00FA3F62" w:rsidRDefault="00FA3F62" w:rsidP="00FA3F62">
            <w:pPr>
              <w:pStyle w:val="Heading4"/>
            </w:pPr>
            <w:r w:rsidRPr="003A6B11">
              <w:rPr>
                <w:sz w:val="20"/>
                <w:szCs w:val="20"/>
              </w:rPr>
              <w:t/>
            </w:r>
          </w:p>
          <w:p w14:paraId="0494098E" w14:textId="12C2D24B" w:rsidR="002C2CDD" w:rsidRPr="00906BEE" w:rsidRDefault="003652C8" w:rsidP="007569C1">
            <w:pPr>
              <w:pStyle w:val="Heading3"/>
            </w:pPr>
            <w:r>
              <w:t>assessments</w:t>
            </w:r>
          </w:p>
          <w:p w14:paraId="07509CA4" w14:textId="77777777" w:rsidR="00FA3F62" w:rsidRDefault="00FA3F62" w:rsidP="00FA3F62">
            <w:pPr>
              <w:rPr>
                <w:sz w:val="20"/>
                <w:szCs w:val="20"/>
              </w:rPr>
            </w:pPr>
            <w:r w:rsidRPr="00C3525C">
              <w:rPr>
                <w:sz w:val="20"/>
                <w:szCs w:val="20"/>
              </w:rPr>
              <w:t/>
            </w:r>
          </w:p>
          <w:p w14:paraId="3A95E9C3" w14:textId="77777777" w:rsidR="00FA3F62" w:rsidRPr="00CC0877" w:rsidRDefault="00FA3F62" w:rsidP="00FA3F62">
            <w:pPr>
              <w:rPr>
                <w:sz w:val="16"/>
                <w:szCs w:val="16"/>
              </w:rPr>
            </w:pPr>
            <w:r w:rsidRPr="00CC0877">
              <w:rPr>
                <w:sz w:val="16"/>
                <w:szCs w:val="16"/>
              </w:rPr>
              <w:lastRenderedPageBreak/>
              <w:t/>
            </w:r>
          </w:p>
          <w:p w14:paraId="2435C1CC" w14:textId="77777777" w:rsidR="00FA3F62" w:rsidRPr="00CC0877" w:rsidRDefault="00FA3F62" w:rsidP="00FA3F62">
            <w:pPr>
              <w:rPr>
                <w:sz w:val="16"/>
                <w:szCs w:val="16"/>
              </w:rPr>
            </w:pPr>
            <w:r w:rsidRPr="00CC0877">
              <w:rPr>
                <w:sz w:val="16"/>
                <w:szCs w:val="16"/>
              </w:rPr>
              <w:t/>
            </w:r>
          </w:p>
          <w:p w14:paraId="3D586E6D" w14:textId="77777777" w:rsidR="00FA3F62" w:rsidRPr="00CC0877" w:rsidRDefault="00FA3F62" w:rsidP="00FA3F62">
            <w:pPr>
              <w:rPr>
                <w:sz w:val="16"/>
                <w:szCs w:val="16"/>
              </w:rPr>
            </w:pPr>
            <w:r w:rsidRPr="00CC0877">
              <w:rPr>
                <w:sz w:val="16"/>
                <w:szCs w:val="16"/>
              </w:rPr>
              <w:t/>
            </w:r>
          </w:p>
          <w:p w14:paraId="049111BC" w14:textId="77777777" w:rsidR="00FA3F62" w:rsidRDefault="00FA3F62" w:rsidP="00FA3F62">
            <w:pPr>
              <w:rPr>
                <w:sz w:val="20"/>
                <w:szCs w:val="20"/>
              </w:rPr>
            </w:pPr>
            <w:r w:rsidRPr="00C3525C">
              <w:rPr>
                <w:sz w:val="20"/>
                <w:szCs w:val="20"/>
              </w:rPr>
              <w:t/>
            </w:r>
          </w:p>
          <w:p w14:paraId="4C620D5F" w14:textId="77777777" w:rsidR="00FA3F62" w:rsidRPr="00CC0877" w:rsidRDefault="00FA3F62" w:rsidP="00FA3F62">
            <w:pPr>
              <w:rPr>
                <w:sz w:val="16"/>
                <w:szCs w:val="16"/>
              </w:rPr>
            </w:pPr>
            <w:r w:rsidRPr="00CC0877">
              <w:rPr>
                <w:sz w:val="16"/>
                <w:szCs w:val="16"/>
              </w:rPr>
              <w:t/>
            </w:r>
          </w:p>
          <w:p w14:paraId="68A7D891" w14:textId="77777777" w:rsidR="00FA3F62" w:rsidRPr="00CC0877" w:rsidRDefault="00FA3F62" w:rsidP="00FA3F62">
            <w:pPr>
              <w:rPr>
                <w:sz w:val="16"/>
                <w:szCs w:val="16"/>
              </w:rPr>
            </w:pPr>
            <w:r w:rsidRPr="00CC0877">
              <w:rPr>
                <w:sz w:val="16"/>
                <w:szCs w:val="16"/>
              </w:rPr>
              <w:t/>
            </w:r>
          </w:p>
          <w:p w14:paraId="0A2C1177" w14:textId="77777777" w:rsidR="00FA3F62" w:rsidRPr="00CC0877" w:rsidRDefault="00FA3F62" w:rsidP="00FA3F62">
            <w:pPr>
              <w:rPr>
                <w:sz w:val="16"/>
                <w:szCs w:val="16"/>
              </w:rPr>
            </w:pPr>
            <w:r w:rsidRPr="00CC0877">
              <w:rPr>
                <w:sz w:val="16"/>
                <w:szCs w:val="16"/>
              </w:rPr>
              <w:t/>
            </w:r>
          </w:p>
          <w:p w14:paraId="57A6AD17" w14:textId="77777777" w:rsidR="00FA3F62" w:rsidRDefault="00FA3F62" w:rsidP="00FA3F62">
            <w:pPr>
              <w:rPr>
                <w:sz w:val="20"/>
                <w:szCs w:val="20"/>
              </w:rPr>
            </w:pPr>
            <w:r w:rsidRPr="00C3525C">
              <w:rPr>
                <w:sz w:val="20"/>
                <w:szCs w:val="20"/>
              </w:rPr>
              <w:t/>
            </w:r>
          </w:p>
          <w:p w14:paraId="304B214D" w14:textId="77777777" w:rsidR="00FA3F62" w:rsidRPr="00CC0877" w:rsidRDefault="00FA3F62" w:rsidP="00FA3F62">
            <w:pPr>
              <w:rPr>
                <w:sz w:val="16"/>
                <w:szCs w:val="16"/>
              </w:rPr>
            </w:pPr>
            <w:r w:rsidRPr="00CC0877">
              <w:rPr>
                <w:sz w:val="16"/>
                <w:szCs w:val="16"/>
              </w:rPr>
              <w:t/>
            </w:r>
          </w:p>
          <w:p w14:paraId="4D49478F" w14:textId="77777777" w:rsidR="00FA3F62" w:rsidRPr="00CC0877" w:rsidRDefault="00FA3F62" w:rsidP="00FA3F62">
            <w:pPr>
              <w:rPr>
                <w:sz w:val="16"/>
                <w:szCs w:val="16"/>
              </w:rPr>
            </w:pPr>
            <w:r w:rsidRPr="00CC0877">
              <w:rPr>
                <w:sz w:val="16"/>
                <w:szCs w:val="16"/>
              </w:rPr>
              <w:t/>
            </w:r>
          </w:p>
          <w:p w14:paraId="3E3F46A8" w14:textId="0F4B28D2" w:rsidR="004B7DA6" w:rsidRPr="00C3525C" w:rsidRDefault="00FA3F62" w:rsidP="00FA3F62">
            <w:pPr>
              <w:rPr>
                <w:sz w:val="20"/>
                <w:szCs w:val="20"/>
              </w:rPr>
            </w:pPr>
            <w:r w:rsidRPr="00CC0877">
              <w:rPr>
                <w:sz w:val="16"/>
                <w:szCs w:val="16"/>
              </w:rPr>
              <w:t/>
            </w:r>
          </w:p>
        </w:tc>
      </w:tr>
    </w:tbl>
    <w:p w14:paraId="0C3F2BAA" w14:textId="19D57ACF" w:rsidR="00DE6C22" w:rsidRPr="00C456FA" w:rsidRDefault="00DE6C22" w:rsidP="00E22E87">
      <w:pPr>
        <w:pStyle w:val="NoSpacing"/>
      </w:pPr>
    </w:p>
    <w:sectPr w:rsidR="00DE6C22" w:rsidRPr="00C456FA" w:rsidSect="00C456FA">
      <w:headerReference w:type="default" r:id="rId11"/>
      <w:footerReference w:type="default" r:id="rId12"/>
      <w:footerReference w:type="firs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7847E" w14:textId="77777777" w:rsidR="00591BC8" w:rsidRDefault="00591BC8" w:rsidP="00713050">
      <w:pPr>
        <w:spacing w:line="240" w:lineRule="auto"/>
      </w:pPr>
      <w:r>
        <w:separator/>
      </w:r>
    </w:p>
  </w:endnote>
  <w:endnote w:type="continuationSeparator" w:id="0">
    <w:p w14:paraId="59EF2CE3" w14:textId="77777777" w:rsidR="00591BC8" w:rsidRDefault="00591BC8"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Description w:val="Footer layout table"/>
    </w:tblPr>
    <w:tblGrid>
      <w:gridCol w:w="2685"/>
      <w:gridCol w:w="2685"/>
      <w:gridCol w:w="2686"/>
      <w:gridCol w:w="2686"/>
    </w:tblGrid>
    <w:tr w:rsidR="00C2098A" w14:paraId="79C2F5C6" w14:textId="77777777" w:rsidTr="003C5528">
      <w:tc>
        <w:tcPr>
          <w:tcW w:w="2621" w:type="dxa"/>
          <w:tcMar>
            <w:top w:w="648" w:type="dxa"/>
            <w:left w:w="115" w:type="dxa"/>
            <w:bottom w:w="0" w:type="dxa"/>
            <w:right w:w="115" w:type="dxa"/>
          </w:tcMar>
        </w:tcPr>
        <w:p w14:paraId="39800C70" w14:textId="77777777" w:rsidR="00C2098A" w:rsidRDefault="00CA3DF1" w:rsidP="00684488">
          <w:pPr>
            <w:pStyle w:val="Footer"/>
          </w:pPr>
          <w:r w:rsidRPr="00CA3DF1">
            <w:rPr>
              <w:noProof/>
            </w:rPr>
            <mc:AlternateContent>
              <mc:Choice Requires="wpg">
                <w:drawing>
                  <wp:inline distT="0" distB="0" distL="0" distR="0" wp14:anchorId="1A8B62F0" wp14:editId="705F5CC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7582DAEE"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006A02A7" w14:textId="77777777" w:rsidR="00C2098A" w:rsidRDefault="00C2098A" w:rsidP="00684488">
          <w:pPr>
            <w:pStyle w:val="Footer"/>
          </w:pPr>
          <w:r w:rsidRPr="00C2098A">
            <w:rPr>
              <w:noProof/>
            </w:rPr>
            <mc:AlternateContent>
              <mc:Choice Requires="wpg">
                <w:drawing>
                  <wp:inline distT="0" distB="0" distL="0" distR="0" wp14:anchorId="157795CA" wp14:editId="27BA2925">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78CD93AC"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DF46B99" w14:textId="77777777" w:rsidR="00C2098A" w:rsidRDefault="00C2098A" w:rsidP="00684488">
          <w:pPr>
            <w:pStyle w:val="Footer"/>
          </w:pPr>
          <w:r w:rsidRPr="00C2098A">
            <w:rPr>
              <w:noProof/>
            </w:rPr>
            <mc:AlternateContent>
              <mc:Choice Requires="wpg">
                <w:drawing>
                  <wp:inline distT="0" distB="0" distL="0" distR="0" wp14:anchorId="2BC94436" wp14:editId="634AA84D">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2713958A"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4D0CFDC" w14:textId="77777777" w:rsidR="00C2098A" w:rsidRDefault="00C2098A" w:rsidP="00684488">
          <w:pPr>
            <w:pStyle w:val="Footer"/>
          </w:pPr>
          <w:r w:rsidRPr="00C2098A">
            <w:rPr>
              <w:noProof/>
            </w:rPr>
            <mc:AlternateContent>
              <mc:Choice Requires="wpg">
                <w:drawing>
                  <wp:inline distT="0" distB="0" distL="0" distR="0" wp14:anchorId="42278643" wp14:editId="01568E96">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67119F82"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04A4ECA7" w14:textId="77777777" w:rsidTr="006D76B1">
      <w:tc>
        <w:tcPr>
          <w:tcW w:w="2621" w:type="dxa"/>
          <w:tcMar>
            <w:top w:w="144" w:type="dxa"/>
            <w:left w:w="115" w:type="dxa"/>
            <w:right w:w="115" w:type="dxa"/>
          </w:tcMar>
        </w:tcPr>
        <w:p w14:paraId="475B9860" w14:textId="77777777" w:rsidR="00684488" w:rsidRPr="00CA3DF1" w:rsidRDefault="00684488" w:rsidP="00811117">
          <w:pPr>
            <w:pStyle w:val="Footer"/>
          </w:pPr>
        </w:p>
      </w:tc>
      <w:tc>
        <w:tcPr>
          <w:tcW w:w="2621" w:type="dxa"/>
          <w:tcMar>
            <w:top w:w="144" w:type="dxa"/>
            <w:left w:w="115" w:type="dxa"/>
            <w:right w:w="115" w:type="dxa"/>
          </w:tcMar>
        </w:tcPr>
        <w:p w14:paraId="1FF18700" w14:textId="77777777" w:rsidR="00684488" w:rsidRPr="00C2098A" w:rsidRDefault="00684488" w:rsidP="00811117">
          <w:pPr>
            <w:pStyle w:val="Footer"/>
          </w:pPr>
        </w:p>
      </w:tc>
      <w:tc>
        <w:tcPr>
          <w:tcW w:w="2621" w:type="dxa"/>
          <w:tcMar>
            <w:top w:w="144" w:type="dxa"/>
            <w:left w:w="115" w:type="dxa"/>
            <w:right w:w="115" w:type="dxa"/>
          </w:tcMar>
        </w:tcPr>
        <w:p w14:paraId="0FD4C29A" w14:textId="77777777" w:rsidR="00684488" w:rsidRPr="00C2098A" w:rsidRDefault="00684488" w:rsidP="00811117">
          <w:pPr>
            <w:pStyle w:val="Footer"/>
          </w:pPr>
        </w:p>
      </w:tc>
      <w:tc>
        <w:tcPr>
          <w:tcW w:w="2621" w:type="dxa"/>
          <w:tcMar>
            <w:top w:w="144" w:type="dxa"/>
            <w:left w:w="115" w:type="dxa"/>
            <w:right w:w="115" w:type="dxa"/>
          </w:tcMar>
        </w:tcPr>
        <w:p w14:paraId="703A38E0" w14:textId="77777777"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14:paraId="46177F23" w14:textId="77777777" w:rsidR="00C2098A" w:rsidRDefault="00217980" w:rsidP="00217980">
        <w:pPr>
          <w:pStyle w:val="Footer"/>
          <w:rPr>
            <w:noProof/>
          </w:rPr>
        </w:pPr>
        <w:r>
          <w:fldChar w:fldCharType="begin"/>
        </w:r>
        <w:r>
          <w:instrText xml:space="preserve"> PAGE   \* MERGEFORMAT </w:instrText>
        </w:r>
        <w:r>
          <w:fldChar w:fldCharType="separate"/>
        </w:r>
        <w:r w:rsidR="00DC0F68">
          <w:rPr>
            <w:noProof/>
          </w:rPr>
          <w:t>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Description w:val="Footer layout table for contact Information"/>
    </w:tblPr>
    <w:tblGrid>
      <w:gridCol w:w="2685"/>
      <w:gridCol w:w="2685"/>
      <w:gridCol w:w="2686"/>
      <w:gridCol w:w="2686"/>
    </w:tblGrid>
    <w:tr w:rsidR="00217980" w14:paraId="230EB465" w14:textId="77777777" w:rsidTr="003C5528">
      <w:tc>
        <w:tcPr>
          <w:tcW w:w="2621" w:type="dxa"/>
          <w:tcMar>
            <w:top w:w="648" w:type="dxa"/>
            <w:left w:w="115" w:type="dxa"/>
            <w:bottom w:w="0" w:type="dxa"/>
            <w:right w:w="115" w:type="dxa"/>
          </w:tcMar>
        </w:tcPr>
        <w:p w14:paraId="401643CE" w14:textId="77777777" w:rsidR="00217980" w:rsidRDefault="00217980" w:rsidP="00217980">
          <w:pPr>
            <w:pStyle w:val="Footer"/>
          </w:pPr>
          <w:r w:rsidRPr="00CA3DF1">
            <w:rPr>
              <w:noProof/>
            </w:rPr>
            <mc:AlternateContent>
              <mc:Choice Requires="wpg">
                <w:drawing>
                  <wp:inline distT="0" distB="0" distL="0" distR="0" wp14:anchorId="70A8C696" wp14:editId="15D76E3E">
                    <wp:extent cx="329184" cy="329184"/>
                    <wp:effectExtent l="0" t="0" r="0" b="0"/>
                    <wp:docPr id="27" name="Group 102">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descr="email icon"/>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78C41BD1" id="Group 102" o:spid="_x0000_s1026" alt="&quot;&quot;"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alt="email icon"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31340AA8" w14:textId="77777777" w:rsidR="00217980" w:rsidRDefault="00217980" w:rsidP="00217980">
          <w:pPr>
            <w:pStyle w:val="Footer"/>
          </w:pPr>
          <w:r w:rsidRPr="00C2098A">
            <w:rPr>
              <w:noProof/>
            </w:rPr>
            <mc:AlternateContent>
              <mc:Choice Requires="wpg">
                <w:drawing>
                  <wp:inline distT="0" distB="0" distL="0" distR="0" wp14:anchorId="04AD0862" wp14:editId="7D27527E">
                    <wp:extent cx="329184" cy="329184"/>
                    <wp:effectExtent l="0" t="0" r="13970" b="13970"/>
                    <wp:docPr id="34" name="Group 4">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descr="Twitter icon"/>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2B9E3EE9" id="Group 4" o:spid="_x0000_s1026" alt="&quot;&quot;"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alt="Twitter icon"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4899A2F" w14:textId="77777777" w:rsidR="00217980" w:rsidRDefault="00217980" w:rsidP="00217980">
          <w:pPr>
            <w:pStyle w:val="Footer"/>
          </w:pPr>
          <w:r w:rsidRPr="00C2098A">
            <w:rPr>
              <w:noProof/>
            </w:rPr>
            <mc:AlternateContent>
              <mc:Choice Requires="wpg">
                <w:drawing>
                  <wp:inline distT="0" distB="0" distL="0" distR="0" wp14:anchorId="6894A322" wp14:editId="294336D4">
                    <wp:extent cx="329184" cy="329184"/>
                    <wp:effectExtent l="0" t="0" r="13970" b="13970"/>
                    <wp:docPr id="37" name="Group 10">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descr="Phone icon"/>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082B6491" id="Group 10"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alt="Phone icon"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1DECDE09" w14:textId="77777777" w:rsidR="00217980" w:rsidRDefault="00217980" w:rsidP="00217980">
          <w:pPr>
            <w:pStyle w:val="Footer"/>
          </w:pPr>
          <w:r w:rsidRPr="00C2098A">
            <w:rPr>
              <w:noProof/>
            </w:rPr>
            <mc:AlternateContent>
              <mc:Choice Requires="wpg">
                <w:drawing>
                  <wp:inline distT="0" distB="0" distL="0" distR="0" wp14:anchorId="129B36F0" wp14:editId="67975972">
                    <wp:extent cx="329184" cy="329184"/>
                    <wp:effectExtent l="0" t="0" r="13970" b="13970"/>
                    <wp:docPr id="40" name="Group 16">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descr="Linked In ico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03860E09" id="Group 16"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alt="Linked In ico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2D773C5" w14:textId="77777777" w:rsidTr="006D76B1">
      <w:tc>
        <w:tcPr>
          <w:tcW w:w="2621" w:type="dxa"/>
          <w:tcMar>
            <w:top w:w="144" w:type="dxa"/>
            <w:left w:w="115" w:type="dxa"/>
            <w:right w:w="115" w:type="dxa"/>
          </w:tcMar>
        </w:tcPr>
        <w:p w14:paraId="062B5838" w14:textId="0896553F" w:rsidR="00811117" w:rsidRPr="00CA3DF1" w:rsidRDefault="00BE624D" w:rsidP="00E63812">
          <w:pPr>
            <w:pStyle w:val="Footer"/>
          </w:pPr>
          <w:r>
            <w:rPr>
              <w:caps w:val="0"/>
            </w:rPr>
            <w:t>hackneyharold87@yahoo.com</w:t>
          </w:r>
        </w:p>
      </w:tc>
      <w:sdt>
        <w:sdtPr>
          <w:id w:val="-2118979991"/>
          <w:temporary/>
          <w:showingPlcHdr/>
        </w:sdtPr>
        <w:sdtEndPr/>
        <w:sdtContent>
          <w:tc>
            <w:tcPr>
              <w:tcW w:w="2621" w:type="dxa"/>
              <w:tcMar>
                <w:top w:w="144" w:type="dxa"/>
                <w:left w:w="115" w:type="dxa"/>
                <w:right w:w="115" w:type="dxa"/>
              </w:tcMar>
            </w:tcPr>
            <w:p w14:paraId="47E4016F" w14:textId="77777777" w:rsidR="00811117" w:rsidRPr="00C2098A" w:rsidRDefault="00B76A83" w:rsidP="00217980">
              <w:pPr>
                <w:pStyle w:val="Footer"/>
              </w:pPr>
              <w:r>
                <w:t>Twitter Handle</w:t>
              </w:r>
            </w:p>
          </w:tc>
        </w:sdtContent>
      </w:sdt>
      <w:tc>
        <w:tcPr>
          <w:tcW w:w="2621" w:type="dxa"/>
          <w:tcMar>
            <w:top w:w="144" w:type="dxa"/>
            <w:left w:w="115" w:type="dxa"/>
            <w:right w:w="115" w:type="dxa"/>
          </w:tcMar>
        </w:tcPr>
        <w:p w14:paraId="1117D5CB" w14:textId="59638EBE" w:rsidR="00811117" w:rsidRPr="00C2098A" w:rsidRDefault="007E1901" w:rsidP="007E1901">
          <w:pPr>
            <w:pStyle w:val="Footer"/>
          </w:pPr>
          <w:r>
            <w:rPr>
              <w:caps w:val="0"/>
            </w:rPr>
            <w:t>(936)238-9965</w:t>
          </w:r>
        </w:p>
      </w:tc>
      <w:sdt>
        <w:sdtPr>
          <w:id w:val="-1053928120"/>
          <w:temporary/>
          <w:showingPlcHdr/>
        </w:sdtPr>
        <w:sdtEndPr/>
        <w:sdtContent>
          <w:tc>
            <w:tcPr>
              <w:tcW w:w="2621" w:type="dxa"/>
              <w:tcMar>
                <w:top w:w="144" w:type="dxa"/>
                <w:left w:w="115" w:type="dxa"/>
                <w:right w:w="115" w:type="dxa"/>
              </w:tcMar>
            </w:tcPr>
            <w:p w14:paraId="5A7197BF" w14:textId="77777777" w:rsidR="00811117" w:rsidRPr="00C2098A" w:rsidRDefault="00B76A83" w:rsidP="00217980">
              <w:pPr>
                <w:pStyle w:val="Footer"/>
              </w:pPr>
              <w:r>
                <w:t>LinkedIn URL</w:t>
              </w:r>
            </w:p>
          </w:tc>
        </w:sdtContent>
      </w:sdt>
    </w:tr>
  </w:tbl>
  <w:p w14:paraId="2E81304C" w14:textId="77777777" w:rsidR="00217980" w:rsidRDefault="0021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1F5C6" w14:textId="77777777" w:rsidR="00591BC8" w:rsidRDefault="00591BC8" w:rsidP="00713050">
      <w:pPr>
        <w:spacing w:line="240" w:lineRule="auto"/>
      </w:pPr>
      <w:r>
        <w:separator/>
      </w:r>
    </w:p>
  </w:footnote>
  <w:footnote w:type="continuationSeparator" w:id="0">
    <w:p w14:paraId="3380D77E" w14:textId="77777777" w:rsidR="00591BC8" w:rsidRDefault="00591BC8"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68944A45" w14:textId="77777777" w:rsidTr="00741125">
      <w:trPr>
        <w:trHeight w:hRule="exact" w:val="2952"/>
      </w:trPr>
      <w:tc>
        <w:tcPr>
          <w:tcW w:w="3783" w:type="dxa"/>
          <w:tcMar>
            <w:top w:w="821" w:type="dxa"/>
            <w:right w:w="720" w:type="dxa"/>
          </w:tcMar>
        </w:tcPr>
        <w:p w14:paraId="2CE7A3BD" w14:textId="77777777"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5FC59665" wp14:editId="3A278E50">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4907421D"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23177CBA" w14:textId="77777777" w:rsidTr="00EF7CC9">
            <w:trPr>
              <w:trHeight w:hRule="exact" w:val="1152"/>
            </w:trPr>
            <w:tc>
              <w:tcPr>
                <w:tcW w:w="6055" w:type="dxa"/>
                <w:vAlign w:val="center"/>
              </w:tcPr>
              <w:p w14:paraId="4D815171" w14:textId="77777777" w:rsidR="001A5CA9" w:rsidRPr="009B3C40" w:rsidRDefault="00591BC8" w:rsidP="001A5CA9">
                <w:pPr>
                  <w:pStyle w:val="Heading1"/>
                  <w:outlineLvl w:val="0"/>
                </w:pPr>
                <w:sdt>
                  <w:sdtPr>
                    <w:alias w:val="Enter your name:"/>
                    <w:tag w:val="Enter your name:"/>
                    <w:id w:val="185027472"/>
                    <w:placeholder>
                      <w:docPart w:val="7380E92591F546D696800D71F72AA9A4"/>
                    </w:placeholder>
                    <w:showingPlcHdr/>
                  </w:sdtPr>
                  <w:sdtEndPr/>
                  <w:sdtContent>
                    <w:r w:rsidR="00D97A41">
                      <w:t>Your name</w:t>
                    </w:r>
                  </w:sdtContent>
                </w:sdt>
              </w:p>
              <w:p w14:paraId="751E3656" w14:textId="77777777" w:rsidR="001A5CA9" w:rsidRDefault="00E12C60" w:rsidP="001A5CA9">
                <w:pPr>
                  <w:pStyle w:val="Heading2"/>
                  <w:outlineLvl w:val="1"/>
                </w:pPr>
                <w:r>
                  <w:t xml:space="preserve"> | </w:t>
                </w:r>
              </w:p>
            </w:tc>
          </w:tr>
        </w:tbl>
        <w:p w14:paraId="5718AC3B" w14:textId="77777777" w:rsidR="001A5CA9" w:rsidRPr="00F207C0" w:rsidRDefault="001A5CA9" w:rsidP="001A5CA9"/>
      </w:tc>
    </w:tr>
  </w:tbl>
  <w:p w14:paraId="1BF2160E" w14:textId="77777777" w:rsidR="00217980" w:rsidRPr="001A5CA9" w:rsidRDefault="00217980" w:rsidP="001A5C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1A2"/>
    <w:rsid w:val="00017C00"/>
    <w:rsid w:val="00022B7E"/>
    <w:rsid w:val="00026274"/>
    <w:rsid w:val="00036E6B"/>
    <w:rsid w:val="00037461"/>
    <w:rsid w:val="000441BE"/>
    <w:rsid w:val="00071C1F"/>
    <w:rsid w:val="0007708E"/>
    <w:rsid w:val="00086BF3"/>
    <w:rsid w:val="00091382"/>
    <w:rsid w:val="000A07DA"/>
    <w:rsid w:val="000A2BFA"/>
    <w:rsid w:val="000A3096"/>
    <w:rsid w:val="000B0619"/>
    <w:rsid w:val="000B61CA"/>
    <w:rsid w:val="000C7F9E"/>
    <w:rsid w:val="000D405F"/>
    <w:rsid w:val="000F7610"/>
    <w:rsid w:val="00105CAE"/>
    <w:rsid w:val="0011027F"/>
    <w:rsid w:val="00114ED7"/>
    <w:rsid w:val="001300CA"/>
    <w:rsid w:val="00140B0E"/>
    <w:rsid w:val="001734F8"/>
    <w:rsid w:val="00185A43"/>
    <w:rsid w:val="001A5CA9"/>
    <w:rsid w:val="001A6070"/>
    <w:rsid w:val="001B2AC1"/>
    <w:rsid w:val="001B403A"/>
    <w:rsid w:val="001F4583"/>
    <w:rsid w:val="00217980"/>
    <w:rsid w:val="002376B4"/>
    <w:rsid w:val="00271662"/>
    <w:rsid w:val="0027319F"/>
    <w:rsid w:val="0027404F"/>
    <w:rsid w:val="00282882"/>
    <w:rsid w:val="00290AAA"/>
    <w:rsid w:val="00293B83"/>
    <w:rsid w:val="00295E44"/>
    <w:rsid w:val="002B091C"/>
    <w:rsid w:val="002B71E1"/>
    <w:rsid w:val="002C193F"/>
    <w:rsid w:val="002C2CDD"/>
    <w:rsid w:val="002D45C6"/>
    <w:rsid w:val="002D5260"/>
    <w:rsid w:val="002F03FA"/>
    <w:rsid w:val="00313E86"/>
    <w:rsid w:val="00316A71"/>
    <w:rsid w:val="00333CD3"/>
    <w:rsid w:val="00336BAC"/>
    <w:rsid w:val="00337C9C"/>
    <w:rsid w:val="00340365"/>
    <w:rsid w:val="00342B64"/>
    <w:rsid w:val="003628CF"/>
    <w:rsid w:val="00364079"/>
    <w:rsid w:val="003652C8"/>
    <w:rsid w:val="00365AF0"/>
    <w:rsid w:val="00390FD2"/>
    <w:rsid w:val="003A6B11"/>
    <w:rsid w:val="003C5528"/>
    <w:rsid w:val="003D03E5"/>
    <w:rsid w:val="003D607E"/>
    <w:rsid w:val="003F114B"/>
    <w:rsid w:val="003F440B"/>
    <w:rsid w:val="00404938"/>
    <w:rsid w:val="004077FB"/>
    <w:rsid w:val="00414F2E"/>
    <w:rsid w:val="004158D8"/>
    <w:rsid w:val="004178A5"/>
    <w:rsid w:val="004244FF"/>
    <w:rsid w:val="00424DD9"/>
    <w:rsid w:val="004305E4"/>
    <w:rsid w:val="00443C4E"/>
    <w:rsid w:val="0044647E"/>
    <w:rsid w:val="0046104A"/>
    <w:rsid w:val="004717C5"/>
    <w:rsid w:val="00496176"/>
    <w:rsid w:val="00497CD4"/>
    <w:rsid w:val="004A24CC"/>
    <w:rsid w:val="004B5E31"/>
    <w:rsid w:val="004B7DA6"/>
    <w:rsid w:val="004E189E"/>
    <w:rsid w:val="004F58E8"/>
    <w:rsid w:val="004F7F2A"/>
    <w:rsid w:val="00505710"/>
    <w:rsid w:val="00523479"/>
    <w:rsid w:val="00543DB7"/>
    <w:rsid w:val="005729B0"/>
    <w:rsid w:val="00583E4F"/>
    <w:rsid w:val="00591BC8"/>
    <w:rsid w:val="00596B1D"/>
    <w:rsid w:val="005B4558"/>
    <w:rsid w:val="0060639C"/>
    <w:rsid w:val="00641630"/>
    <w:rsid w:val="00681093"/>
    <w:rsid w:val="006816B7"/>
    <w:rsid w:val="0068236C"/>
    <w:rsid w:val="00684488"/>
    <w:rsid w:val="006A3CE7"/>
    <w:rsid w:val="006A7746"/>
    <w:rsid w:val="006B7F63"/>
    <w:rsid w:val="006C4C50"/>
    <w:rsid w:val="006D72F9"/>
    <w:rsid w:val="006D76B1"/>
    <w:rsid w:val="006E3F5E"/>
    <w:rsid w:val="00713050"/>
    <w:rsid w:val="00741125"/>
    <w:rsid w:val="007412F0"/>
    <w:rsid w:val="00746F7F"/>
    <w:rsid w:val="007538A8"/>
    <w:rsid w:val="007569C1"/>
    <w:rsid w:val="00761856"/>
    <w:rsid w:val="00763832"/>
    <w:rsid w:val="00772919"/>
    <w:rsid w:val="007B2563"/>
    <w:rsid w:val="007D2696"/>
    <w:rsid w:val="007D2FD2"/>
    <w:rsid w:val="007D406E"/>
    <w:rsid w:val="007D6458"/>
    <w:rsid w:val="007E1901"/>
    <w:rsid w:val="007F6A74"/>
    <w:rsid w:val="00807A01"/>
    <w:rsid w:val="00811117"/>
    <w:rsid w:val="00823C54"/>
    <w:rsid w:val="00841146"/>
    <w:rsid w:val="00870EA2"/>
    <w:rsid w:val="0087574C"/>
    <w:rsid w:val="0088504C"/>
    <w:rsid w:val="0089382B"/>
    <w:rsid w:val="008A1907"/>
    <w:rsid w:val="008B2773"/>
    <w:rsid w:val="008B3986"/>
    <w:rsid w:val="008C6BCA"/>
    <w:rsid w:val="008C7B50"/>
    <w:rsid w:val="008E4B30"/>
    <w:rsid w:val="00906B6D"/>
    <w:rsid w:val="00906BEE"/>
    <w:rsid w:val="009243E7"/>
    <w:rsid w:val="00936723"/>
    <w:rsid w:val="00967AA0"/>
    <w:rsid w:val="00985D58"/>
    <w:rsid w:val="009B3C40"/>
    <w:rsid w:val="009B628E"/>
    <w:rsid w:val="009E11A2"/>
    <w:rsid w:val="009F0959"/>
    <w:rsid w:val="009F22EF"/>
    <w:rsid w:val="009F7AD9"/>
    <w:rsid w:val="00A16C25"/>
    <w:rsid w:val="00A34DF8"/>
    <w:rsid w:val="00A42540"/>
    <w:rsid w:val="00A50939"/>
    <w:rsid w:val="00A7058B"/>
    <w:rsid w:val="00A83413"/>
    <w:rsid w:val="00AA6A40"/>
    <w:rsid w:val="00AA75F6"/>
    <w:rsid w:val="00AB12FA"/>
    <w:rsid w:val="00AC005A"/>
    <w:rsid w:val="00AD00FD"/>
    <w:rsid w:val="00AE71F0"/>
    <w:rsid w:val="00AF0A8E"/>
    <w:rsid w:val="00B01BB4"/>
    <w:rsid w:val="00B146BB"/>
    <w:rsid w:val="00B27019"/>
    <w:rsid w:val="00B5664D"/>
    <w:rsid w:val="00B716CA"/>
    <w:rsid w:val="00B76A83"/>
    <w:rsid w:val="00B80C95"/>
    <w:rsid w:val="00B95704"/>
    <w:rsid w:val="00B965E2"/>
    <w:rsid w:val="00BA10F7"/>
    <w:rsid w:val="00BA5B40"/>
    <w:rsid w:val="00BA701A"/>
    <w:rsid w:val="00BD0206"/>
    <w:rsid w:val="00BE61B1"/>
    <w:rsid w:val="00BE624D"/>
    <w:rsid w:val="00C136AF"/>
    <w:rsid w:val="00C2098A"/>
    <w:rsid w:val="00C20F9D"/>
    <w:rsid w:val="00C3525C"/>
    <w:rsid w:val="00C44766"/>
    <w:rsid w:val="00C456FA"/>
    <w:rsid w:val="00C5176D"/>
    <w:rsid w:val="00C5444A"/>
    <w:rsid w:val="00C60BE6"/>
    <w:rsid w:val="00C612DA"/>
    <w:rsid w:val="00C62C50"/>
    <w:rsid w:val="00C7741E"/>
    <w:rsid w:val="00C875AB"/>
    <w:rsid w:val="00CA3DF1"/>
    <w:rsid w:val="00CA4581"/>
    <w:rsid w:val="00CE18D5"/>
    <w:rsid w:val="00CE299F"/>
    <w:rsid w:val="00CE52D5"/>
    <w:rsid w:val="00D00A2D"/>
    <w:rsid w:val="00D04109"/>
    <w:rsid w:val="00D1062C"/>
    <w:rsid w:val="00D131D8"/>
    <w:rsid w:val="00D35E43"/>
    <w:rsid w:val="00D414A2"/>
    <w:rsid w:val="00D67970"/>
    <w:rsid w:val="00D87BBD"/>
    <w:rsid w:val="00D93C73"/>
    <w:rsid w:val="00D9498C"/>
    <w:rsid w:val="00D97A41"/>
    <w:rsid w:val="00DA1B85"/>
    <w:rsid w:val="00DC0F68"/>
    <w:rsid w:val="00DD3CF6"/>
    <w:rsid w:val="00DD6416"/>
    <w:rsid w:val="00DE01C0"/>
    <w:rsid w:val="00DE578D"/>
    <w:rsid w:val="00DE6C22"/>
    <w:rsid w:val="00DF4E0A"/>
    <w:rsid w:val="00E02DCD"/>
    <w:rsid w:val="00E12C60"/>
    <w:rsid w:val="00E22E87"/>
    <w:rsid w:val="00E25167"/>
    <w:rsid w:val="00E47DE7"/>
    <w:rsid w:val="00E57630"/>
    <w:rsid w:val="00E63812"/>
    <w:rsid w:val="00E86C2B"/>
    <w:rsid w:val="00EB19F7"/>
    <w:rsid w:val="00EB2D52"/>
    <w:rsid w:val="00ED7DE1"/>
    <w:rsid w:val="00EE6390"/>
    <w:rsid w:val="00EF1706"/>
    <w:rsid w:val="00EF7CC9"/>
    <w:rsid w:val="00F207C0"/>
    <w:rsid w:val="00F20AE5"/>
    <w:rsid w:val="00F47E97"/>
    <w:rsid w:val="00F64314"/>
    <w:rsid w:val="00F645C7"/>
    <w:rsid w:val="00F71509"/>
    <w:rsid w:val="00F80C80"/>
    <w:rsid w:val="00F91BCF"/>
    <w:rsid w:val="00FA3F62"/>
    <w:rsid w:val="00FB3F26"/>
    <w:rsid w:val="00FC3533"/>
    <w:rsid w:val="00FD61F1"/>
    <w:rsid w:val="00FD6C7F"/>
    <w:rsid w:val="00FE6489"/>
    <w:rsid w:val="00FF19F9"/>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4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1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customStyle="1" w:styleId="GridTable1Light">
    <w:name w:val="Grid Table 1 Light"/>
    <w:basedOn w:val="TableNormal"/>
    <w:uiPriority w:val="46"/>
    <w:rsid w:val="00AA75F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AA75F6"/>
    <w:pPr>
      <w:spacing w:line="240" w:lineRule="auto"/>
    </w:pPr>
    <w:tblPr>
      <w:tblStyleRowBandSize w:val="1"/>
      <w:tblStyleColBandSize w:val="1"/>
      <w:tblInd w:w="0" w:type="dxa"/>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CellMar>
        <w:top w:w="0" w:type="dxa"/>
        <w:left w:w="108" w:type="dxa"/>
        <w:bottom w:w="0" w:type="dxa"/>
        <w:right w:w="108" w:type="dxa"/>
      </w:tblCellMar>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AA75F6"/>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AA75F6"/>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AA75F6"/>
    <w:pPr>
      <w:spacing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AA75F6"/>
    <w:pPr>
      <w:spacing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AA75F6"/>
    <w:pPr>
      <w:spacing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AA75F6"/>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AA75F6"/>
    <w:pPr>
      <w:spacing w:line="240" w:lineRule="auto"/>
    </w:pPr>
    <w:tblPr>
      <w:tblStyleRowBandSize w:val="1"/>
      <w:tblStyleColBandSize w:val="1"/>
      <w:tblInd w:w="0" w:type="dxa"/>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2Accent2">
    <w:name w:val="Grid Table 2 Accent 2"/>
    <w:basedOn w:val="TableNormal"/>
    <w:uiPriority w:val="47"/>
    <w:rsid w:val="00AA75F6"/>
    <w:pPr>
      <w:spacing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TableNormal"/>
    <w:uiPriority w:val="47"/>
    <w:rsid w:val="00AA75F6"/>
    <w:pPr>
      <w:spacing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TableNormal"/>
    <w:uiPriority w:val="47"/>
    <w:rsid w:val="00AA75F6"/>
    <w:pPr>
      <w:spacing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TableNormal"/>
    <w:uiPriority w:val="47"/>
    <w:rsid w:val="00AA75F6"/>
    <w:pPr>
      <w:spacing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eNormal"/>
    <w:uiPriority w:val="47"/>
    <w:rsid w:val="00AA75F6"/>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TableNormal"/>
    <w:uiPriority w:val="48"/>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customStyle="1" w:styleId="GridTable3Accent2">
    <w:name w:val="Grid Table 3 Accent 2"/>
    <w:basedOn w:val="TableNormal"/>
    <w:uiPriority w:val="48"/>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
    <w:name w:val="Grid Table 3 Accent 3"/>
    <w:basedOn w:val="TableNormal"/>
    <w:uiPriority w:val="48"/>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
    <w:name w:val="Grid Table 3 Accent 4"/>
    <w:basedOn w:val="TableNormal"/>
    <w:uiPriority w:val="48"/>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
    <w:name w:val="Grid Table 3 Accent 5"/>
    <w:basedOn w:val="TableNormal"/>
    <w:uiPriority w:val="48"/>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
    <w:name w:val="Grid Table 3 Accent 6"/>
    <w:basedOn w:val="TableNormal"/>
    <w:uiPriority w:val="48"/>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
    <w:name w:val="Grid Table 4"/>
    <w:basedOn w:val="TableNormal"/>
    <w:uiPriority w:val="49"/>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4Accent2">
    <w:name w:val="Grid Table 4 Accent 2"/>
    <w:basedOn w:val="TableNormal"/>
    <w:uiPriority w:val="49"/>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eNormal"/>
    <w:uiPriority w:val="49"/>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TableNormal"/>
    <w:uiPriority w:val="49"/>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TableNormal"/>
    <w:uiPriority w:val="49"/>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TableNormal"/>
    <w:uiPriority w:val="49"/>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
    <w:name w:val="Grid Table 5 Dark"/>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customStyle="1" w:styleId="GridTable5DarkAccent2">
    <w:name w:val="Grid Table 5 Dark Accent 2"/>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TableNormal"/>
    <w:uiPriority w:val="51"/>
    <w:rsid w:val="00AA75F6"/>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TableNormal"/>
    <w:uiPriority w:val="52"/>
    <w:rsid w:val="00AA75F6"/>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customStyle="1"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Ind w:w="0" w:type="dxa"/>
      <w:tblBorders>
        <w:top w:val="single" w:sz="8" w:space="0" w:color="EA4E4E" w:themeColor="accent1"/>
        <w:bottom w:val="single" w:sz="8" w:space="0" w:color="EA4E4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customStyle="1" w:styleId="ListTable1Light">
    <w:name w:val="List Table 1 Light"/>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1LightAccent2">
    <w:name w:val="List Table 1 Light Accent 2"/>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
    <w:name w:val="List Table 1 Light Accent 3"/>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
    <w:name w:val="List Table 1 Light Accent 6"/>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TableNormal"/>
    <w:uiPriority w:val="47"/>
    <w:rsid w:val="00AA75F6"/>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AA75F6"/>
    <w:pPr>
      <w:spacing w:line="240" w:lineRule="auto"/>
    </w:pPr>
    <w:tblPr>
      <w:tblStyleRowBandSize w:val="1"/>
      <w:tblStyleColBandSize w:val="1"/>
      <w:tblInd w:w="0" w:type="dxa"/>
      <w:tblBorders>
        <w:top w:val="single" w:sz="4" w:space="0" w:color="F29494" w:themeColor="accent1" w:themeTint="99"/>
        <w:bottom w:val="single" w:sz="4" w:space="0" w:color="F29494" w:themeColor="accent1" w:themeTint="99"/>
        <w:insideH w:val="single" w:sz="4" w:space="0" w:color="F2949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2Accent2">
    <w:name w:val="List Table 2 Accent 2"/>
    <w:basedOn w:val="TableNormal"/>
    <w:uiPriority w:val="47"/>
    <w:rsid w:val="00AA75F6"/>
    <w:pPr>
      <w:spacing w:line="240" w:lineRule="auto"/>
    </w:pPr>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
    <w:name w:val="List Table 2 Accent 3"/>
    <w:basedOn w:val="TableNormal"/>
    <w:uiPriority w:val="47"/>
    <w:rsid w:val="00AA75F6"/>
    <w:pPr>
      <w:spacing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TableNormal"/>
    <w:uiPriority w:val="47"/>
    <w:rsid w:val="00AA75F6"/>
    <w:pPr>
      <w:spacing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TableNormal"/>
    <w:uiPriority w:val="47"/>
    <w:rsid w:val="00AA75F6"/>
    <w:pPr>
      <w:spacing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
    <w:name w:val="List Table 2 Accent 6"/>
    <w:basedOn w:val="TableNormal"/>
    <w:uiPriority w:val="47"/>
    <w:rsid w:val="00AA75F6"/>
    <w:pPr>
      <w:spacing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TableNormal"/>
    <w:uiPriority w:val="48"/>
    <w:rsid w:val="00AA75F6"/>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AA75F6"/>
    <w:pPr>
      <w:spacing w:line="240" w:lineRule="auto"/>
    </w:pPr>
    <w:tblPr>
      <w:tblStyleRowBandSize w:val="1"/>
      <w:tblStyleColBandSize w:val="1"/>
      <w:tblInd w:w="0" w:type="dxa"/>
      <w:tblBorders>
        <w:top w:val="single" w:sz="4" w:space="0" w:color="EA4E4E" w:themeColor="accent1"/>
        <w:left w:val="single" w:sz="4" w:space="0" w:color="EA4E4E" w:themeColor="accent1"/>
        <w:bottom w:val="single" w:sz="4" w:space="0" w:color="EA4E4E" w:themeColor="accent1"/>
        <w:right w:val="single" w:sz="4" w:space="0" w:color="EA4E4E" w:themeColor="accent1"/>
      </w:tblBorders>
      <w:tblCellMar>
        <w:top w:w="0" w:type="dxa"/>
        <w:left w:w="108" w:type="dxa"/>
        <w:bottom w:w="0" w:type="dxa"/>
        <w:right w:w="108" w:type="dxa"/>
      </w:tblCellMar>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customStyle="1" w:styleId="ListTable3Accent2">
    <w:name w:val="List Table 3 Accent 2"/>
    <w:basedOn w:val="TableNormal"/>
    <w:uiPriority w:val="48"/>
    <w:rsid w:val="00AA75F6"/>
    <w:pPr>
      <w:spacing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
    <w:name w:val="List Table 3 Accent 3"/>
    <w:basedOn w:val="TableNormal"/>
    <w:uiPriority w:val="48"/>
    <w:rsid w:val="00AA75F6"/>
    <w:pPr>
      <w:spacing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
    <w:name w:val="List Table 3 Accent 4"/>
    <w:basedOn w:val="TableNormal"/>
    <w:uiPriority w:val="48"/>
    <w:rsid w:val="00AA75F6"/>
    <w:pPr>
      <w:spacing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
    <w:name w:val="List Table 3 Accent 5"/>
    <w:basedOn w:val="TableNormal"/>
    <w:uiPriority w:val="48"/>
    <w:rsid w:val="00AA75F6"/>
    <w:pPr>
      <w:spacing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
    <w:name w:val="List Table 3 Accent 6"/>
    <w:basedOn w:val="TableNormal"/>
    <w:uiPriority w:val="48"/>
    <w:rsid w:val="00AA75F6"/>
    <w:pPr>
      <w:spacing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TableNormal"/>
    <w:uiPriority w:val="49"/>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4Accent2">
    <w:name w:val="List Table 4 Accent 2"/>
    <w:basedOn w:val="TableNormal"/>
    <w:uiPriority w:val="49"/>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
    <w:name w:val="List Table 4 Accent 3"/>
    <w:basedOn w:val="TableNormal"/>
    <w:uiPriority w:val="49"/>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TableNormal"/>
    <w:uiPriority w:val="49"/>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TableNormal"/>
    <w:uiPriority w:val="49"/>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TableNormal"/>
    <w:uiPriority w:val="49"/>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
    <w:name w:val="List Table 5 Dark"/>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CellMar>
        <w:top w:w="0" w:type="dxa"/>
        <w:left w:w="108" w:type="dxa"/>
        <w:bottom w:w="0" w:type="dxa"/>
        <w:right w:w="108" w:type="dxa"/>
      </w:tblCellMar>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AA75F6"/>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Ind w:w="0" w:type="dxa"/>
      <w:tblBorders>
        <w:top w:val="single" w:sz="4" w:space="0" w:color="EA4E4E" w:themeColor="accent1"/>
        <w:bottom w:val="single" w:sz="4" w:space="0" w:color="EA4E4E" w:themeColor="accent1"/>
      </w:tblBorders>
      <w:tblCellMar>
        <w:top w:w="0" w:type="dxa"/>
        <w:left w:w="108" w:type="dxa"/>
        <w:bottom w:w="0" w:type="dxa"/>
        <w:right w:w="108" w:type="dxa"/>
      </w:tblCellMar>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TableNormal"/>
    <w:uiPriority w:val="52"/>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Ind w:w="0" w:type="dxa"/>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CellMar>
        <w:top w:w="0" w:type="dxa"/>
        <w:left w:w="108" w:type="dxa"/>
        <w:bottom w:w="0" w:type="dxa"/>
        <w:right w:w="108" w:type="dxa"/>
      </w:tblCellMar>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CellMar>
        <w:top w:w="0" w:type="dxa"/>
        <w:left w:w="108" w:type="dxa"/>
        <w:bottom w:w="0" w:type="dxa"/>
        <w:right w:w="108" w:type="dxa"/>
      </w:tblCellMar>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EA4E4E" w:themeColor="accent1"/>
        <w:bottom w:val="single" w:sz="8" w:space="0" w:color="EA4E4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Ind w:w="0" w:type="dxa"/>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customStyle="1" w:styleId="PlainTable1">
    <w:name w:val="Plain Table 1"/>
    <w:basedOn w:val="TableNormal"/>
    <w:uiPriority w:val="41"/>
    <w:rsid w:val="00AA75F6"/>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AA75F6"/>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AA75F6"/>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75F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75F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1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customStyle="1" w:styleId="GridTable1Light">
    <w:name w:val="Grid Table 1 Light"/>
    <w:basedOn w:val="TableNormal"/>
    <w:uiPriority w:val="46"/>
    <w:rsid w:val="00AA75F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AA75F6"/>
    <w:pPr>
      <w:spacing w:line="240" w:lineRule="auto"/>
    </w:pPr>
    <w:tblPr>
      <w:tblStyleRowBandSize w:val="1"/>
      <w:tblStyleColBandSize w:val="1"/>
      <w:tblInd w:w="0" w:type="dxa"/>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CellMar>
        <w:top w:w="0" w:type="dxa"/>
        <w:left w:w="108" w:type="dxa"/>
        <w:bottom w:w="0" w:type="dxa"/>
        <w:right w:w="108" w:type="dxa"/>
      </w:tblCellMar>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AA75F6"/>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AA75F6"/>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AA75F6"/>
    <w:pPr>
      <w:spacing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AA75F6"/>
    <w:pPr>
      <w:spacing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AA75F6"/>
    <w:pPr>
      <w:spacing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AA75F6"/>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AA75F6"/>
    <w:pPr>
      <w:spacing w:line="240" w:lineRule="auto"/>
    </w:pPr>
    <w:tblPr>
      <w:tblStyleRowBandSize w:val="1"/>
      <w:tblStyleColBandSize w:val="1"/>
      <w:tblInd w:w="0" w:type="dxa"/>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2Accent2">
    <w:name w:val="Grid Table 2 Accent 2"/>
    <w:basedOn w:val="TableNormal"/>
    <w:uiPriority w:val="47"/>
    <w:rsid w:val="00AA75F6"/>
    <w:pPr>
      <w:spacing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TableNormal"/>
    <w:uiPriority w:val="47"/>
    <w:rsid w:val="00AA75F6"/>
    <w:pPr>
      <w:spacing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TableNormal"/>
    <w:uiPriority w:val="47"/>
    <w:rsid w:val="00AA75F6"/>
    <w:pPr>
      <w:spacing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TableNormal"/>
    <w:uiPriority w:val="47"/>
    <w:rsid w:val="00AA75F6"/>
    <w:pPr>
      <w:spacing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eNormal"/>
    <w:uiPriority w:val="47"/>
    <w:rsid w:val="00AA75F6"/>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TableNormal"/>
    <w:uiPriority w:val="48"/>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customStyle="1" w:styleId="GridTable3Accent2">
    <w:name w:val="Grid Table 3 Accent 2"/>
    <w:basedOn w:val="TableNormal"/>
    <w:uiPriority w:val="48"/>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
    <w:name w:val="Grid Table 3 Accent 3"/>
    <w:basedOn w:val="TableNormal"/>
    <w:uiPriority w:val="48"/>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
    <w:name w:val="Grid Table 3 Accent 4"/>
    <w:basedOn w:val="TableNormal"/>
    <w:uiPriority w:val="48"/>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
    <w:name w:val="Grid Table 3 Accent 5"/>
    <w:basedOn w:val="TableNormal"/>
    <w:uiPriority w:val="48"/>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
    <w:name w:val="Grid Table 3 Accent 6"/>
    <w:basedOn w:val="TableNormal"/>
    <w:uiPriority w:val="48"/>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
    <w:name w:val="Grid Table 4"/>
    <w:basedOn w:val="TableNormal"/>
    <w:uiPriority w:val="49"/>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4Accent2">
    <w:name w:val="Grid Table 4 Accent 2"/>
    <w:basedOn w:val="TableNormal"/>
    <w:uiPriority w:val="49"/>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eNormal"/>
    <w:uiPriority w:val="49"/>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TableNormal"/>
    <w:uiPriority w:val="49"/>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TableNormal"/>
    <w:uiPriority w:val="49"/>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TableNormal"/>
    <w:uiPriority w:val="49"/>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
    <w:name w:val="Grid Table 5 Dark"/>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customStyle="1" w:styleId="GridTable5DarkAccent2">
    <w:name w:val="Grid Table 5 Dark Accent 2"/>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TableNormal"/>
    <w:uiPriority w:val="51"/>
    <w:rsid w:val="00AA75F6"/>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TableNormal"/>
    <w:uiPriority w:val="52"/>
    <w:rsid w:val="00AA75F6"/>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customStyle="1"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Ind w:w="0" w:type="dxa"/>
      <w:tblBorders>
        <w:top w:val="single" w:sz="8" w:space="0" w:color="EA4E4E" w:themeColor="accent1"/>
        <w:bottom w:val="single" w:sz="8" w:space="0" w:color="EA4E4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customStyle="1" w:styleId="ListTable1Light">
    <w:name w:val="List Table 1 Light"/>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1LightAccent2">
    <w:name w:val="List Table 1 Light Accent 2"/>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
    <w:name w:val="List Table 1 Light Accent 3"/>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
    <w:name w:val="List Table 1 Light Accent 6"/>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TableNormal"/>
    <w:uiPriority w:val="47"/>
    <w:rsid w:val="00AA75F6"/>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AA75F6"/>
    <w:pPr>
      <w:spacing w:line="240" w:lineRule="auto"/>
    </w:pPr>
    <w:tblPr>
      <w:tblStyleRowBandSize w:val="1"/>
      <w:tblStyleColBandSize w:val="1"/>
      <w:tblInd w:w="0" w:type="dxa"/>
      <w:tblBorders>
        <w:top w:val="single" w:sz="4" w:space="0" w:color="F29494" w:themeColor="accent1" w:themeTint="99"/>
        <w:bottom w:val="single" w:sz="4" w:space="0" w:color="F29494" w:themeColor="accent1" w:themeTint="99"/>
        <w:insideH w:val="single" w:sz="4" w:space="0" w:color="F2949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2Accent2">
    <w:name w:val="List Table 2 Accent 2"/>
    <w:basedOn w:val="TableNormal"/>
    <w:uiPriority w:val="47"/>
    <w:rsid w:val="00AA75F6"/>
    <w:pPr>
      <w:spacing w:line="240" w:lineRule="auto"/>
    </w:pPr>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
    <w:name w:val="List Table 2 Accent 3"/>
    <w:basedOn w:val="TableNormal"/>
    <w:uiPriority w:val="47"/>
    <w:rsid w:val="00AA75F6"/>
    <w:pPr>
      <w:spacing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TableNormal"/>
    <w:uiPriority w:val="47"/>
    <w:rsid w:val="00AA75F6"/>
    <w:pPr>
      <w:spacing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TableNormal"/>
    <w:uiPriority w:val="47"/>
    <w:rsid w:val="00AA75F6"/>
    <w:pPr>
      <w:spacing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
    <w:name w:val="List Table 2 Accent 6"/>
    <w:basedOn w:val="TableNormal"/>
    <w:uiPriority w:val="47"/>
    <w:rsid w:val="00AA75F6"/>
    <w:pPr>
      <w:spacing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TableNormal"/>
    <w:uiPriority w:val="48"/>
    <w:rsid w:val="00AA75F6"/>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AA75F6"/>
    <w:pPr>
      <w:spacing w:line="240" w:lineRule="auto"/>
    </w:pPr>
    <w:tblPr>
      <w:tblStyleRowBandSize w:val="1"/>
      <w:tblStyleColBandSize w:val="1"/>
      <w:tblInd w:w="0" w:type="dxa"/>
      <w:tblBorders>
        <w:top w:val="single" w:sz="4" w:space="0" w:color="EA4E4E" w:themeColor="accent1"/>
        <w:left w:val="single" w:sz="4" w:space="0" w:color="EA4E4E" w:themeColor="accent1"/>
        <w:bottom w:val="single" w:sz="4" w:space="0" w:color="EA4E4E" w:themeColor="accent1"/>
        <w:right w:val="single" w:sz="4" w:space="0" w:color="EA4E4E" w:themeColor="accent1"/>
      </w:tblBorders>
      <w:tblCellMar>
        <w:top w:w="0" w:type="dxa"/>
        <w:left w:w="108" w:type="dxa"/>
        <w:bottom w:w="0" w:type="dxa"/>
        <w:right w:w="108" w:type="dxa"/>
      </w:tblCellMar>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customStyle="1" w:styleId="ListTable3Accent2">
    <w:name w:val="List Table 3 Accent 2"/>
    <w:basedOn w:val="TableNormal"/>
    <w:uiPriority w:val="48"/>
    <w:rsid w:val="00AA75F6"/>
    <w:pPr>
      <w:spacing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
    <w:name w:val="List Table 3 Accent 3"/>
    <w:basedOn w:val="TableNormal"/>
    <w:uiPriority w:val="48"/>
    <w:rsid w:val="00AA75F6"/>
    <w:pPr>
      <w:spacing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
    <w:name w:val="List Table 3 Accent 4"/>
    <w:basedOn w:val="TableNormal"/>
    <w:uiPriority w:val="48"/>
    <w:rsid w:val="00AA75F6"/>
    <w:pPr>
      <w:spacing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
    <w:name w:val="List Table 3 Accent 5"/>
    <w:basedOn w:val="TableNormal"/>
    <w:uiPriority w:val="48"/>
    <w:rsid w:val="00AA75F6"/>
    <w:pPr>
      <w:spacing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
    <w:name w:val="List Table 3 Accent 6"/>
    <w:basedOn w:val="TableNormal"/>
    <w:uiPriority w:val="48"/>
    <w:rsid w:val="00AA75F6"/>
    <w:pPr>
      <w:spacing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TableNormal"/>
    <w:uiPriority w:val="49"/>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4Accent2">
    <w:name w:val="List Table 4 Accent 2"/>
    <w:basedOn w:val="TableNormal"/>
    <w:uiPriority w:val="49"/>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
    <w:name w:val="List Table 4 Accent 3"/>
    <w:basedOn w:val="TableNormal"/>
    <w:uiPriority w:val="49"/>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TableNormal"/>
    <w:uiPriority w:val="49"/>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TableNormal"/>
    <w:uiPriority w:val="49"/>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TableNormal"/>
    <w:uiPriority w:val="49"/>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
    <w:name w:val="List Table 5 Dark"/>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CellMar>
        <w:top w:w="0" w:type="dxa"/>
        <w:left w:w="108" w:type="dxa"/>
        <w:bottom w:w="0" w:type="dxa"/>
        <w:right w:w="108" w:type="dxa"/>
      </w:tblCellMar>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AA75F6"/>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Ind w:w="0" w:type="dxa"/>
      <w:tblBorders>
        <w:top w:val="single" w:sz="4" w:space="0" w:color="EA4E4E" w:themeColor="accent1"/>
        <w:bottom w:val="single" w:sz="4" w:space="0" w:color="EA4E4E" w:themeColor="accent1"/>
      </w:tblBorders>
      <w:tblCellMar>
        <w:top w:w="0" w:type="dxa"/>
        <w:left w:w="108" w:type="dxa"/>
        <w:bottom w:w="0" w:type="dxa"/>
        <w:right w:w="108" w:type="dxa"/>
      </w:tblCellMar>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TableNormal"/>
    <w:uiPriority w:val="52"/>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Ind w:w="0" w:type="dxa"/>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CellMar>
        <w:top w:w="0" w:type="dxa"/>
        <w:left w:w="108" w:type="dxa"/>
        <w:bottom w:w="0" w:type="dxa"/>
        <w:right w:w="108" w:type="dxa"/>
      </w:tblCellMar>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CellMar>
        <w:top w:w="0" w:type="dxa"/>
        <w:left w:w="108" w:type="dxa"/>
        <w:bottom w:w="0" w:type="dxa"/>
        <w:right w:w="108" w:type="dxa"/>
      </w:tblCellMar>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EA4E4E" w:themeColor="accent1"/>
        <w:bottom w:val="single" w:sz="8" w:space="0" w:color="EA4E4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Ind w:w="0" w:type="dxa"/>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customStyle="1" w:styleId="PlainTable1">
    <w:name w:val="Plain Table 1"/>
    <w:basedOn w:val="TableNormal"/>
    <w:uiPriority w:val="41"/>
    <w:rsid w:val="00AA75F6"/>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AA75F6"/>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AA75F6"/>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75F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75F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6091">
      <w:bodyDiv w:val="1"/>
      <w:marLeft w:val="0"/>
      <w:marRight w:val="0"/>
      <w:marTop w:val="0"/>
      <w:marBottom w:val="0"/>
      <w:divBdr>
        <w:top w:val="none" w:sz="0" w:space="0" w:color="auto"/>
        <w:left w:val="none" w:sz="0" w:space="0" w:color="auto"/>
        <w:bottom w:val="none" w:sz="0" w:space="0" w:color="auto"/>
        <w:right w:val="none" w:sz="0" w:space="0" w:color="auto"/>
      </w:divBdr>
      <w:divsChild>
        <w:div w:id="1800221026">
          <w:marLeft w:val="0"/>
          <w:marRight w:val="0"/>
          <w:marTop w:val="0"/>
          <w:marBottom w:val="0"/>
          <w:divBdr>
            <w:top w:val="none" w:sz="0" w:space="0" w:color="auto"/>
            <w:left w:val="none" w:sz="0" w:space="0" w:color="auto"/>
            <w:bottom w:val="none" w:sz="0" w:space="0" w:color="auto"/>
            <w:right w:val="none" w:sz="0" w:space="0" w:color="auto"/>
          </w:divBdr>
          <w:divsChild>
            <w:div w:id="1820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211">
      <w:bodyDiv w:val="1"/>
      <w:marLeft w:val="0"/>
      <w:marRight w:val="0"/>
      <w:marTop w:val="0"/>
      <w:marBottom w:val="0"/>
      <w:divBdr>
        <w:top w:val="none" w:sz="0" w:space="0" w:color="auto"/>
        <w:left w:val="none" w:sz="0" w:space="0" w:color="auto"/>
        <w:bottom w:val="none" w:sz="0" w:space="0" w:color="auto"/>
        <w:right w:val="none" w:sz="0" w:space="0" w:color="auto"/>
      </w:divBdr>
    </w:div>
    <w:div w:id="732579431">
      <w:bodyDiv w:val="1"/>
      <w:marLeft w:val="0"/>
      <w:marRight w:val="0"/>
      <w:marTop w:val="0"/>
      <w:marBottom w:val="0"/>
      <w:divBdr>
        <w:top w:val="none" w:sz="0" w:space="0" w:color="auto"/>
        <w:left w:val="none" w:sz="0" w:space="0" w:color="auto"/>
        <w:bottom w:val="none" w:sz="0" w:space="0" w:color="auto"/>
        <w:right w:val="none" w:sz="0" w:space="0" w:color="auto"/>
      </w:divBdr>
      <w:divsChild>
        <w:div w:id="2123256232">
          <w:marLeft w:val="0"/>
          <w:marRight w:val="0"/>
          <w:marTop w:val="0"/>
          <w:marBottom w:val="0"/>
          <w:divBdr>
            <w:top w:val="none" w:sz="0" w:space="0" w:color="auto"/>
            <w:left w:val="none" w:sz="0" w:space="0" w:color="auto"/>
            <w:bottom w:val="none" w:sz="0" w:space="0" w:color="auto"/>
            <w:right w:val="none" w:sz="0" w:space="0" w:color="auto"/>
          </w:divBdr>
          <w:divsChild>
            <w:div w:id="2981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8390">
      <w:bodyDiv w:val="1"/>
      <w:marLeft w:val="0"/>
      <w:marRight w:val="0"/>
      <w:marTop w:val="0"/>
      <w:marBottom w:val="0"/>
      <w:divBdr>
        <w:top w:val="none" w:sz="0" w:space="0" w:color="auto"/>
        <w:left w:val="none" w:sz="0" w:space="0" w:color="auto"/>
        <w:bottom w:val="none" w:sz="0" w:space="0" w:color="auto"/>
        <w:right w:val="none" w:sz="0" w:space="0" w:color="auto"/>
      </w:divBdr>
      <w:divsChild>
        <w:div w:id="1546479524">
          <w:marLeft w:val="0"/>
          <w:marRight w:val="0"/>
          <w:marTop w:val="0"/>
          <w:marBottom w:val="0"/>
          <w:divBdr>
            <w:top w:val="none" w:sz="0" w:space="0" w:color="auto"/>
            <w:left w:val="none" w:sz="0" w:space="0" w:color="auto"/>
            <w:bottom w:val="none" w:sz="0" w:space="0" w:color="auto"/>
            <w:right w:val="none" w:sz="0" w:space="0" w:color="auto"/>
          </w:divBdr>
          <w:divsChild>
            <w:div w:id="1556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655">
      <w:bodyDiv w:val="1"/>
      <w:marLeft w:val="0"/>
      <w:marRight w:val="0"/>
      <w:marTop w:val="0"/>
      <w:marBottom w:val="0"/>
      <w:divBdr>
        <w:top w:val="none" w:sz="0" w:space="0" w:color="auto"/>
        <w:left w:val="none" w:sz="0" w:space="0" w:color="auto"/>
        <w:bottom w:val="none" w:sz="0" w:space="0" w:color="auto"/>
        <w:right w:val="none" w:sz="0" w:space="0" w:color="auto"/>
      </w:divBdr>
      <w:divsChild>
        <w:div w:id="389766727">
          <w:marLeft w:val="0"/>
          <w:marRight w:val="0"/>
          <w:marTop w:val="0"/>
          <w:marBottom w:val="0"/>
          <w:divBdr>
            <w:top w:val="none" w:sz="0" w:space="0" w:color="auto"/>
            <w:left w:val="none" w:sz="0" w:space="0" w:color="auto"/>
            <w:bottom w:val="none" w:sz="0" w:space="0" w:color="auto"/>
            <w:right w:val="none" w:sz="0" w:space="0" w:color="auto"/>
          </w:divBdr>
          <w:divsChild>
            <w:div w:id="6131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man\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93DE555C44D579432CA4427D31FB8"/>
        <w:category>
          <w:name w:val="General"/>
          <w:gallery w:val="placeholder"/>
        </w:category>
        <w:types>
          <w:type w:val="bbPlcHdr"/>
        </w:types>
        <w:behaviors>
          <w:behavior w:val="content"/>
        </w:behaviors>
        <w:guid w:val="{58D9FB39-6322-43EB-8D50-419E209F629E}"/>
      </w:docPartPr>
      <w:docPartBody>
        <w:p w:rsidR="00A70332" w:rsidRDefault="00901074">
          <w:pPr>
            <w:pStyle w:val="71393DE555C44D579432CA4427D31FB8"/>
          </w:pPr>
          <w:r w:rsidRPr="00906BEE">
            <w:t>Objective</w:t>
          </w:r>
        </w:p>
      </w:docPartBody>
    </w:docPart>
    <w:docPart>
      <w:docPartPr>
        <w:name w:val="0A1A8526BEBA405AAB299BBB8CEBFC38"/>
        <w:category>
          <w:name w:val="General"/>
          <w:gallery w:val="placeholder"/>
        </w:category>
        <w:types>
          <w:type w:val="bbPlcHdr"/>
        </w:types>
        <w:behaviors>
          <w:behavior w:val="content"/>
        </w:behaviors>
        <w:guid w:val="{14EC72CA-7B1D-4CE7-A2D9-3FEC1EBF9811}"/>
      </w:docPartPr>
      <w:docPartBody>
        <w:p w:rsidR="00A70332" w:rsidRDefault="00901074">
          <w:pPr>
            <w:pStyle w:val="0A1A8526BEBA405AAB299BBB8CEBFC38"/>
          </w:pPr>
          <w:r w:rsidRPr="00906BEE">
            <w:t>Skills</w:t>
          </w:r>
        </w:p>
      </w:docPartBody>
    </w:docPart>
    <w:docPart>
      <w:docPartPr>
        <w:name w:val="81EC4540BC66495FA16E8C48A4CF1E3C"/>
        <w:category>
          <w:name w:val="General"/>
          <w:gallery w:val="placeholder"/>
        </w:category>
        <w:types>
          <w:type w:val="bbPlcHdr"/>
        </w:types>
        <w:behaviors>
          <w:behavior w:val="content"/>
        </w:behaviors>
        <w:guid w:val="{AB15D0A5-5175-4E25-B042-AEA4B3E103A5}"/>
      </w:docPartPr>
      <w:docPartBody>
        <w:p w:rsidR="00A70332" w:rsidRDefault="00901074">
          <w:pPr>
            <w:pStyle w:val="81EC4540BC66495FA16E8C48A4CF1E3C"/>
          </w:pPr>
          <w:r w:rsidRPr="00906BEE">
            <w:t>Experience</w:t>
          </w:r>
        </w:p>
      </w:docPartBody>
    </w:docPart>
    <w:docPart>
      <w:docPartPr>
        <w:name w:val="AFA7B0A102BF4CB38B67E45A3CE7BC3A"/>
        <w:category>
          <w:name w:val="General"/>
          <w:gallery w:val="placeholder"/>
        </w:category>
        <w:types>
          <w:type w:val="bbPlcHdr"/>
        </w:types>
        <w:behaviors>
          <w:behavior w:val="content"/>
        </w:behaviors>
        <w:guid w:val="{3FA045D9-8C91-4C5A-B308-4C7B1EB24AD7}"/>
      </w:docPartPr>
      <w:docPartBody>
        <w:p w:rsidR="00A70332" w:rsidRDefault="00901074">
          <w:pPr>
            <w:pStyle w:val="AFA7B0A102BF4CB38B67E45A3CE7BC3A"/>
          </w:pPr>
          <w:r w:rsidRPr="00906BEE">
            <w:t>Education</w:t>
          </w:r>
        </w:p>
      </w:docPartBody>
    </w:docPart>
    <w:docPart>
      <w:docPartPr>
        <w:name w:val="7380E92591F546D696800D71F72AA9A4"/>
        <w:category>
          <w:name w:val="General"/>
          <w:gallery w:val="placeholder"/>
        </w:category>
        <w:types>
          <w:type w:val="bbPlcHdr"/>
        </w:types>
        <w:behaviors>
          <w:behavior w:val="content"/>
        </w:behaviors>
        <w:guid w:val="{8ECBCC5F-25BE-40C3-B11D-1031B9594EEF}"/>
      </w:docPartPr>
      <w:docPartBody>
        <w:p w:rsidR="00A70332" w:rsidRDefault="00901074">
          <w:pPr>
            <w:pStyle w:val="7380E92591F546D696800D71F72AA9A4"/>
          </w:pPr>
          <w:r w:rsidRPr="00906BEE">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074"/>
    <w:rsid w:val="00027109"/>
    <w:rsid w:val="000357A8"/>
    <w:rsid w:val="000749FD"/>
    <w:rsid w:val="001235E2"/>
    <w:rsid w:val="0018774D"/>
    <w:rsid w:val="001B3CC6"/>
    <w:rsid w:val="001B46BF"/>
    <w:rsid w:val="001F6FD8"/>
    <w:rsid w:val="001F754E"/>
    <w:rsid w:val="002A1888"/>
    <w:rsid w:val="005E237F"/>
    <w:rsid w:val="006557E7"/>
    <w:rsid w:val="00706A7D"/>
    <w:rsid w:val="00711FCD"/>
    <w:rsid w:val="007957F5"/>
    <w:rsid w:val="007D0445"/>
    <w:rsid w:val="00901074"/>
    <w:rsid w:val="00947E99"/>
    <w:rsid w:val="00990AB6"/>
    <w:rsid w:val="00997515"/>
    <w:rsid w:val="00A001DD"/>
    <w:rsid w:val="00A131AB"/>
    <w:rsid w:val="00A36C53"/>
    <w:rsid w:val="00A42E85"/>
    <w:rsid w:val="00A514A5"/>
    <w:rsid w:val="00A70332"/>
    <w:rsid w:val="00B35416"/>
    <w:rsid w:val="00B560AD"/>
    <w:rsid w:val="00B81697"/>
    <w:rsid w:val="00BA3453"/>
    <w:rsid w:val="00BC59D7"/>
    <w:rsid w:val="00BE2659"/>
    <w:rsid w:val="00C2225D"/>
    <w:rsid w:val="00C351D0"/>
    <w:rsid w:val="00CE1E7E"/>
    <w:rsid w:val="00D133EF"/>
    <w:rsid w:val="00D157BC"/>
    <w:rsid w:val="00D93E62"/>
    <w:rsid w:val="00DF4140"/>
    <w:rsid w:val="00F7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CCE04F3D64A3DACAAA8439FF77899">
    <w:name w:val="C59CCE04F3D64A3DACAAA8439FF77899"/>
  </w:style>
  <w:style w:type="paragraph" w:customStyle="1" w:styleId="71393DE555C44D579432CA4427D31FB8">
    <w:name w:val="71393DE555C44D579432CA4427D31FB8"/>
  </w:style>
  <w:style w:type="paragraph" w:customStyle="1" w:styleId="01A04D31FCF54C5E84870FAF98DDC4B3">
    <w:name w:val="01A04D31FCF54C5E84870FAF98DDC4B3"/>
    <w:rsid w:val="00A42E85"/>
  </w:style>
  <w:style w:type="paragraph" w:customStyle="1" w:styleId="0A1A8526BEBA405AAB299BBB8CEBFC38">
    <w:name w:val="0A1A8526BEBA405AAB299BBB8CEBFC38"/>
  </w:style>
  <w:style w:type="paragraph" w:customStyle="1" w:styleId="526AC989091549DC8E230FABE242300D">
    <w:name w:val="526AC989091549DC8E230FABE242300D"/>
  </w:style>
  <w:style w:type="paragraph" w:customStyle="1" w:styleId="69F6E8D01C274DA8A18833B2316BDDAF">
    <w:name w:val="69F6E8D01C274DA8A18833B2316BDDAF"/>
  </w:style>
  <w:style w:type="paragraph" w:customStyle="1" w:styleId="31748ACA9BD54401834E941D371E4DC0">
    <w:name w:val="31748ACA9BD54401834E941D371E4DC0"/>
  </w:style>
  <w:style w:type="paragraph" w:customStyle="1" w:styleId="81EC4540BC66495FA16E8C48A4CF1E3C">
    <w:name w:val="81EC4540BC66495FA16E8C48A4CF1E3C"/>
  </w:style>
  <w:style w:type="paragraph" w:customStyle="1" w:styleId="3B46E548C7774189BBAD63899F4F6509">
    <w:name w:val="3B46E548C7774189BBAD63899F4F6509"/>
  </w:style>
  <w:style w:type="paragraph" w:customStyle="1" w:styleId="EAB5D369C40C4FD1A902C3DC26B97DF8">
    <w:name w:val="EAB5D369C40C4FD1A902C3DC26B97DF8"/>
  </w:style>
  <w:style w:type="paragraph" w:customStyle="1" w:styleId="13607D1236514CE5A4DE07FA7B4814C0">
    <w:name w:val="13607D1236514CE5A4DE07FA7B4814C0"/>
  </w:style>
  <w:style w:type="paragraph" w:customStyle="1" w:styleId="6C581A863E664A88A2EDEE4B1ED10742">
    <w:name w:val="6C581A863E664A88A2EDEE4B1ED10742"/>
  </w:style>
  <w:style w:type="paragraph" w:customStyle="1" w:styleId="C58B02FB08B8418A9A6D569FD74B3FD2">
    <w:name w:val="C58B02FB08B8418A9A6D569FD74B3FD2"/>
  </w:style>
  <w:style w:type="paragraph" w:customStyle="1" w:styleId="0254735B63FF46AAAECE58859A0C4A27">
    <w:name w:val="0254735B63FF46AAAECE58859A0C4A27"/>
  </w:style>
  <w:style w:type="paragraph" w:customStyle="1" w:styleId="216B620D09E84F70900A256B65411AE0">
    <w:name w:val="216B620D09E84F70900A256B65411AE0"/>
  </w:style>
  <w:style w:type="paragraph" w:customStyle="1" w:styleId="776ED4CBED0C48288DF1DFF4EDB5CE43">
    <w:name w:val="776ED4CBED0C48288DF1DFF4EDB5CE43"/>
  </w:style>
  <w:style w:type="paragraph" w:customStyle="1" w:styleId="AFA7B0A102BF4CB38B67E45A3CE7BC3A">
    <w:name w:val="AFA7B0A102BF4CB38B67E45A3CE7BC3A"/>
  </w:style>
  <w:style w:type="paragraph" w:customStyle="1" w:styleId="6EE3BB3DFC704385A4C67A91E2A6594F">
    <w:name w:val="6EE3BB3DFC704385A4C67A91E2A6594F"/>
  </w:style>
  <w:style w:type="paragraph" w:customStyle="1" w:styleId="4DE44DDD4E2E421BA8ABBBF532B458F0">
    <w:name w:val="4DE44DDD4E2E421BA8ABBBF532B458F0"/>
  </w:style>
  <w:style w:type="paragraph" w:customStyle="1" w:styleId="CF45C5CA107F4E84B7A23B072DE84C12">
    <w:name w:val="CF45C5CA107F4E84B7A23B072DE84C12"/>
  </w:style>
  <w:style w:type="paragraph" w:customStyle="1" w:styleId="A00AC85CBDF046289BA4C384C46F5980">
    <w:name w:val="A00AC85CBDF046289BA4C384C46F5980"/>
  </w:style>
  <w:style w:type="paragraph" w:customStyle="1" w:styleId="ED33F1853E9A40BFBEE1C6BFE09E4803">
    <w:name w:val="ED33F1853E9A40BFBEE1C6BFE09E4803"/>
  </w:style>
  <w:style w:type="paragraph" w:customStyle="1" w:styleId="7380E92591F546D696800D71F72AA9A4">
    <w:name w:val="7380E92591F546D696800D71F72AA9A4"/>
  </w:style>
  <w:style w:type="paragraph" w:customStyle="1" w:styleId="95446A085410477E946DD8AD57BCAF77">
    <w:name w:val="95446A085410477E946DD8AD57BCAF77"/>
  </w:style>
  <w:style w:type="paragraph" w:customStyle="1" w:styleId="4EFAA2C9B626487C825CE60181973210">
    <w:name w:val="4EFAA2C9B626487C825CE60181973210"/>
  </w:style>
  <w:style w:type="paragraph" w:customStyle="1" w:styleId="3D915E39F31F4884BC45D1A0FD16EC77">
    <w:name w:val="3D915E39F31F4884BC45D1A0FD16EC77"/>
    <w:rsid w:val="00B35416"/>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CCE04F3D64A3DACAAA8439FF77899">
    <w:name w:val="C59CCE04F3D64A3DACAAA8439FF77899"/>
  </w:style>
  <w:style w:type="paragraph" w:customStyle="1" w:styleId="71393DE555C44D579432CA4427D31FB8">
    <w:name w:val="71393DE555C44D579432CA4427D31FB8"/>
  </w:style>
  <w:style w:type="paragraph" w:customStyle="1" w:styleId="01A04D31FCF54C5E84870FAF98DDC4B3">
    <w:name w:val="01A04D31FCF54C5E84870FAF98DDC4B3"/>
    <w:rsid w:val="00A42E85"/>
  </w:style>
  <w:style w:type="paragraph" w:customStyle="1" w:styleId="0A1A8526BEBA405AAB299BBB8CEBFC38">
    <w:name w:val="0A1A8526BEBA405AAB299BBB8CEBFC38"/>
  </w:style>
  <w:style w:type="paragraph" w:customStyle="1" w:styleId="526AC989091549DC8E230FABE242300D">
    <w:name w:val="526AC989091549DC8E230FABE242300D"/>
  </w:style>
  <w:style w:type="paragraph" w:customStyle="1" w:styleId="69F6E8D01C274DA8A18833B2316BDDAF">
    <w:name w:val="69F6E8D01C274DA8A18833B2316BDDAF"/>
  </w:style>
  <w:style w:type="paragraph" w:customStyle="1" w:styleId="31748ACA9BD54401834E941D371E4DC0">
    <w:name w:val="31748ACA9BD54401834E941D371E4DC0"/>
  </w:style>
  <w:style w:type="paragraph" w:customStyle="1" w:styleId="81EC4540BC66495FA16E8C48A4CF1E3C">
    <w:name w:val="81EC4540BC66495FA16E8C48A4CF1E3C"/>
  </w:style>
  <w:style w:type="paragraph" w:customStyle="1" w:styleId="3B46E548C7774189BBAD63899F4F6509">
    <w:name w:val="3B46E548C7774189BBAD63899F4F6509"/>
  </w:style>
  <w:style w:type="paragraph" w:customStyle="1" w:styleId="EAB5D369C40C4FD1A902C3DC26B97DF8">
    <w:name w:val="EAB5D369C40C4FD1A902C3DC26B97DF8"/>
  </w:style>
  <w:style w:type="paragraph" w:customStyle="1" w:styleId="13607D1236514CE5A4DE07FA7B4814C0">
    <w:name w:val="13607D1236514CE5A4DE07FA7B4814C0"/>
  </w:style>
  <w:style w:type="paragraph" w:customStyle="1" w:styleId="6C581A863E664A88A2EDEE4B1ED10742">
    <w:name w:val="6C581A863E664A88A2EDEE4B1ED10742"/>
  </w:style>
  <w:style w:type="paragraph" w:customStyle="1" w:styleId="C58B02FB08B8418A9A6D569FD74B3FD2">
    <w:name w:val="C58B02FB08B8418A9A6D569FD74B3FD2"/>
  </w:style>
  <w:style w:type="paragraph" w:customStyle="1" w:styleId="0254735B63FF46AAAECE58859A0C4A27">
    <w:name w:val="0254735B63FF46AAAECE58859A0C4A27"/>
  </w:style>
  <w:style w:type="paragraph" w:customStyle="1" w:styleId="216B620D09E84F70900A256B65411AE0">
    <w:name w:val="216B620D09E84F70900A256B65411AE0"/>
  </w:style>
  <w:style w:type="paragraph" w:customStyle="1" w:styleId="776ED4CBED0C48288DF1DFF4EDB5CE43">
    <w:name w:val="776ED4CBED0C48288DF1DFF4EDB5CE43"/>
  </w:style>
  <w:style w:type="paragraph" w:customStyle="1" w:styleId="AFA7B0A102BF4CB38B67E45A3CE7BC3A">
    <w:name w:val="AFA7B0A102BF4CB38B67E45A3CE7BC3A"/>
  </w:style>
  <w:style w:type="paragraph" w:customStyle="1" w:styleId="6EE3BB3DFC704385A4C67A91E2A6594F">
    <w:name w:val="6EE3BB3DFC704385A4C67A91E2A6594F"/>
  </w:style>
  <w:style w:type="paragraph" w:customStyle="1" w:styleId="4DE44DDD4E2E421BA8ABBBF532B458F0">
    <w:name w:val="4DE44DDD4E2E421BA8ABBBF532B458F0"/>
  </w:style>
  <w:style w:type="paragraph" w:customStyle="1" w:styleId="CF45C5CA107F4E84B7A23B072DE84C12">
    <w:name w:val="CF45C5CA107F4E84B7A23B072DE84C12"/>
  </w:style>
  <w:style w:type="paragraph" w:customStyle="1" w:styleId="A00AC85CBDF046289BA4C384C46F5980">
    <w:name w:val="A00AC85CBDF046289BA4C384C46F5980"/>
  </w:style>
  <w:style w:type="paragraph" w:customStyle="1" w:styleId="ED33F1853E9A40BFBEE1C6BFE09E4803">
    <w:name w:val="ED33F1853E9A40BFBEE1C6BFE09E4803"/>
  </w:style>
  <w:style w:type="paragraph" w:customStyle="1" w:styleId="7380E92591F546D696800D71F72AA9A4">
    <w:name w:val="7380E92591F546D696800D71F72AA9A4"/>
  </w:style>
  <w:style w:type="paragraph" w:customStyle="1" w:styleId="95446A085410477E946DD8AD57BCAF77">
    <w:name w:val="95446A085410477E946DD8AD57BCAF77"/>
  </w:style>
  <w:style w:type="paragraph" w:customStyle="1" w:styleId="4EFAA2C9B626487C825CE60181973210">
    <w:name w:val="4EFAA2C9B626487C825CE60181973210"/>
  </w:style>
  <w:style w:type="paragraph" w:customStyle="1" w:styleId="3D915E39F31F4884BC45D1A0FD16EC77">
    <w:name w:val="3D915E39F31F4884BC45D1A0FD16EC77"/>
    <w:rsid w:val="00B35416"/>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0</TotalTime>
  <Pages>2</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2020-11-25T21:11:00Z</dcterms:created>
  <dcterms:modified xsi:type="dcterms:W3CDTF">2020-11-28T06:25:00Z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