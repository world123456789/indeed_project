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1C866C1B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B0BDDB3" w14:textId="357CA690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6E18DC2" wp14:editId="3608143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922766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97CD4">
              <w:t xml:space="preserve"> </w:t>
            </w:r>
            <w:r w:rsidR="0027319F">
              <w:t>AM</w:t>
            </w:r>
          </w:p>
          <w:p w14:paraId="0144EAB5" w14:textId="77777777" w:rsidR="00A50939" w:rsidRPr="00906BEE" w:rsidRDefault="00ED1FC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1393DE555C44D579432CA4427D31FB8"/>
                </w:placeholder>
                <w:temporary/>
                <w:showingPlcHdr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624DC78" w14:textId="4036F574" w:rsidR="002C2CDD" w:rsidRPr="00906BEE" w:rsidRDefault="00A7058B" w:rsidP="009B628E">
            <w:r>
              <w:t>
• Enthusiastic software developer/manager with 9 years of experience in a wide of variety of
environments, software development, and system architecture. 
• Proven ability in delivering functional and well-performing applications, that meet defined business
goals, with deep experience in research-level software development, heavy data analysis and data
visualization. 
• Strong agile team leadership skills with over 3 years of expertise in results-driven execution and
delivery. 
#readytowork
</w:t>
            </w:r>
          </w:p>
          <w:p w14:paraId="4B48A570" w14:textId="42EF2590" w:rsidR="00807A01" w:rsidRDefault="00ED1FC1" w:rsidP="00B01BB4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A1A8526BEBA405AAB299BBB8CEBFC38"/>
                </w:placeholder>
                <w:temporary/>
                <w:showingPlcHdr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CFF8BCF" w14:textId="2CFA5D86" w:rsidR="00807A01" w:rsidRDefault="00807A01" w:rsidP="00807A01">
            <w:r>
              <w:t>•D3.js, Google Charts, Chart.js</w:t>
            </w:r>
          </w:p>
          <w:p w14:paraId="32A36109" w14:textId="1BE2B62C" w:rsidR="00807A01" w:rsidRDefault="00807A01" w:rsidP="00807A01">
            <w:r>
              <w:t>•Ruby on Rails</w:t>
            </w:r>
          </w:p>
          <w:p w14:paraId="40CE7222" w14:textId="63737D50" w:rsidR="00807A01" w:rsidRDefault="00807A01" w:rsidP="00807A01">
            <w:r>
              <w:t>•Continuous Testing</w:t>
            </w:r>
          </w:p>
          <w:p w14:paraId="4AFD505A" w14:textId="609B6344" w:rsidR="00807A01" w:rsidRDefault="00807A01" w:rsidP="00807A01">
            <w:r>
              <w:t>•Agile</w:t>
            </w:r>
          </w:p>
          <w:p w14:paraId="730069E7" w14:textId="443C158C" w:rsidR="00807A01" w:rsidRDefault="00807A01" w:rsidP="00807A01">
            <w:r>
              <w:t>•Scrum
</w:t>
            </w:r>
          </w:p>
          <w:p w14:paraId="71EBC19E" w14:textId="501380A3" w:rsidR="00807A01" w:rsidRDefault="00807A01" w:rsidP="00807A01">
            <w:r>
              <w:t>•Git</w:t>
            </w:r>
          </w:p>
          <w:p w14:paraId="7C6FD097" w14:textId="173AD2D2" w:rsidR="00807A01" w:rsidRDefault="00807A01" w:rsidP="00807A01">
            <w:r>
              <w:t>•Jira</w:t>
            </w:r>
          </w:p>
          <w:p w14:paraId="68A23D58" w14:textId="46B68174" w:rsidR="00807A01" w:rsidRDefault="00807A01" w:rsidP="00807A01">
            <w:r>
              <w:t>•Trello</w:t>
            </w:r>
          </w:p>
          <w:p w14:paraId="331848FD" w14:textId="62911DB3" w:rsidR="00807A01" w:rsidRDefault="00807A01" w:rsidP="00807A01">
            <w:r>
              <w:t>•Basecamp</w:t>
            </w:r>
          </w:p>
          <w:p w14:paraId="54FDAC86" w14:textId="742D3EB4" w:rsidR="003F440B" w:rsidRDefault="003F440B" w:rsidP="003F440B">
            <w:r>
              <w:t>•PHP</w:t>
            </w:r>
          </w:p>
          <w:p w14:paraId="3073A369" w14:textId="06CB8810" w:rsidR="003F440B" w:rsidRDefault="003F440B" w:rsidP="003F440B">
            <w:r>
              <w:t>•Laravel</w:t>
            </w:r>
          </w:p>
          <w:p w14:paraId="5F50D380" w14:textId="492F8D47" w:rsidR="003F440B" w:rsidRDefault="003F440B" w:rsidP="003F440B">
            <w:r>
              <w:t>•Wordpress</w:t>
            </w:r>
          </w:p>
          <w:p w14:paraId="3ACEC5F8" w14:textId="404BB0DD" w:rsidR="003F440B" w:rsidRDefault="003F440B" w:rsidP="003F440B">
            <w:r>
              <w:t>•Javascript</w:t>
            </w:r>
          </w:p>
          <w:p w14:paraId="298D8739" w14:textId="32CCE07C" w:rsidR="003F440B" w:rsidRDefault="003F440B" w:rsidP="003F440B">
            <w:r>
              <w:t>•Typescript</w:t>
            </w:r>
          </w:p>
          <w:p w14:paraId="35895E2A" w14:textId="78CCB27C" w:rsidR="003F440B" w:rsidRDefault="003F440B" w:rsidP="003F440B">
            <w:r>
              <w:t>•React</w:t>
            </w:r>
          </w:p>
          <w:p w14:paraId="71EE3D88" w14:textId="5FE83D26" w:rsidR="003F440B" w:rsidRDefault="003F440B" w:rsidP="003F440B">
            <w:r>
              <w:t>•Angular</w:t>
            </w:r>
          </w:p>
          <w:p w14:paraId="5BBB8729" w14:textId="7AEFC10D" w:rsidR="003F440B" w:rsidRDefault="003F440B" w:rsidP="003F440B">
            <w:r>
              <w:t>•Vue</w:t>
            </w:r>
          </w:p>
          <w:p w14:paraId="1AB07E9D" w14:textId="3B10664D" w:rsidR="004F44A9" w:rsidRDefault="004F44A9" w:rsidP="004F44A9">
            <w:r>
              <w:t>•Node</w:t>
            </w:r>
          </w:p>
          <w:p w14:paraId="7FF61616" w14:textId="3C8B0D08" w:rsidR="004F44A9" w:rsidRDefault="004F44A9" w:rsidP="004F44A9">
            <w:r>
              <w:t>•Express.js</w:t>
            </w:r>
          </w:p>
          <w:p w14:paraId="1EBA4E05" w14:textId="420176FE" w:rsidR="004F44A9" w:rsidRDefault="004F44A9" w:rsidP="004F44A9">
            <w:r>
              <w:t>•Python</w:t>
            </w:r>
          </w:p>
          <w:p w14:paraId="6C4FCB3D" w14:textId="6D41556A" w:rsidR="004F44A9" w:rsidRDefault="004F44A9" w:rsidP="004F44A9">
            <w:r>
              <w:t>•Django</w:t>
            </w:r>
          </w:p>
          <w:p w14:paraId="4C34D08E" w14:textId="6F23D3CD" w:rsidR="004F44A9" w:rsidRDefault="004F44A9" w:rsidP="004F44A9">
            <w:r>
              <w:t>•Flask</w:t>
            </w:r>
          </w:p>
          <w:p w14:paraId="2131B8EC" w14:textId="14204B3C" w:rsidR="004F44A9" w:rsidRDefault="004F44A9" w:rsidP="004F44A9">
            <w:r>
              <w:t>•Bootstrap</w:t>
            </w:r>
          </w:p>
          <w:p w14:paraId="0B8FE757" w14:textId="7180B24B" w:rsidR="004F44A9" w:rsidRDefault="004F44A9" w:rsidP="004F44A9">
            <w:r>
              <w:t>•Ant Design</w:t>
            </w:r>
          </w:p>
          <w:p w14:paraId="2AAAB186" w14:textId="51207063" w:rsidR="004F44A9" w:rsidRDefault="004F44A9" w:rsidP="004F44A9">
            <w:r>
              <w:t>•MUI</w:t>
            </w:r>
          </w:p>
          <w:p w14:paraId="71692F01" w14:textId="43376423" w:rsidR="004F44A9" w:rsidRDefault="004F44A9" w:rsidP="004F44A9">
            <w:r>
              <w:lastRenderedPageBreak/>
              <w:t>•Jasmine</w:t>
            </w:r>
          </w:p>
          <w:p w14:paraId="6B3D2495" w14:textId="2E64EB3F" w:rsidR="004F44A9" w:rsidRDefault="004F44A9" w:rsidP="004F44A9">
            <w:r>
              <w:t>•Karma</w:t>
            </w:r>
          </w:p>
          <w:p w14:paraId="23B165A3" w14:textId="420C4F9A" w:rsidR="004F44A9" w:rsidRDefault="004F44A9" w:rsidP="004F44A9">
            <w:r>
              <w:t>•Mocha</w:t>
            </w:r>
          </w:p>
          <w:p w14:paraId="6794DB48" w14:textId="359B92A6" w:rsidR="004F44A9" w:rsidRDefault="004F44A9" w:rsidP="004F44A9">
            <w:r>
              <w:t>•Jest</w:t>
            </w:r>
          </w:p>
          <w:p w14:paraId="54AD346B" w14:textId="5B2723D1" w:rsidR="004F44A9" w:rsidRDefault="004F44A9" w:rsidP="004F44A9">
            <w:r>
              <w:t>•MySQL</w:t>
            </w:r>
          </w:p>
          <w:p w14:paraId="13C0CFDB" w14:textId="27218708" w:rsidR="004F44A9" w:rsidRDefault="004F44A9" w:rsidP="004F44A9">
            <w:r>
              <w:t>•MongoDB</w:t>
            </w:r>
          </w:p>
          <w:p w14:paraId="66F2B602" w14:textId="52E52B6D" w:rsidR="004F44A9" w:rsidRDefault="004F44A9" w:rsidP="004F44A9">
            <w:r>
              <w:t>•PostgreSQL</w:t>
            </w:r>
          </w:p>
          <w:p w14:paraId="083D6670" w14:textId="10D3E562" w:rsidR="004F44A9" w:rsidRDefault="004F44A9" w:rsidP="004F44A9">
            <w:r>
              <w:t>${ski33}</w:t>
            </w:r>
          </w:p>
          <w:p w14:paraId="3EA135CC" w14:textId="24AAD17A" w:rsidR="00C456FA" w:rsidRDefault="00C456FA" w:rsidP="00BA10F7">
            <w:bookmarkStart w:id="0" w:name="_GoBack"/>
            <w:bookmarkEnd w:id="0"/>
          </w:p>
          <w:p w14:paraId="4999A5AE" w14:textId="77777777" w:rsidR="00C456FA" w:rsidRDefault="00C456FA" w:rsidP="00BA10F7"/>
          <w:p w14:paraId="0967CD2D" w14:textId="26342C92" w:rsidR="00C456FA" w:rsidRPr="00906BEE" w:rsidRDefault="00C456FA" w:rsidP="00BA10F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F78EC9A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551B5AA" w14:textId="358622EF" w:rsidR="0060639C" w:rsidRPr="001A6070" w:rsidRDefault="00596B1D" w:rsidP="00906BEE">
                  <w:pPr>
                    <w:pStyle w:val="Heading2"/>
                    <w:outlineLvl w:val="1"/>
                    <w:rPr>
                      <w:sz w:val="52"/>
                      <w:szCs w:val="52"/>
                    </w:rPr>
                  </w:pPr>
                  <w:r w:rsidRPr="001A6070">
                    <w:rPr>
                      <w:sz w:val="52"/>
                      <w:szCs w:val="52"/>
                    </w:rPr>
                    <w:lastRenderedPageBreak/>
                    <w:t>Akio Mori</w:t>
                  </w:r>
                </w:p>
                <w:p w14:paraId="4BA81804" w14:textId="51291193" w:rsidR="00906BEE" w:rsidRDefault="001A6070" w:rsidP="00906BEE">
                  <w:pPr>
                    <w:pStyle w:val="Heading2"/>
                    <w:outlineLvl w:val="1"/>
                  </w:pPr>
                  <w:r>
                    <w:t>
Senior Full Stack Developer / Team Lead
Tokyo
</w:t>
                  </w:r>
                </w:p>
                <w:p w14:paraId="4D3182EF" w14:textId="0D3AB0C0" w:rsidR="005B4558" w:rsidRPr="00906BEE" w:rsidRDefault="00D131D8" w:rsidP="00D131D8">
                  <w:pPr>
                    <w:pStyle w:val="Heading2"/>
                    <w:outlineLvl w:val="1"/>
                  </w:pPr>
                  <w:r>
                    <w:t/>
                  </w:r>
                </w:p>
              </w:tc>
            </w:tr>
          </w:tbl>
          <w:p w14:paraId="5D19D1B8" w14:textId="77777777" w:rsidR="002C2CDD" w:rsidRPr="00906BEE" w:rsidRDefault="00ED1FC1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1EC4540BC66495FA16E8C48A4CF1E3C"/>
                </w:placeholder>
                <w:temporary/>
                <w:showingPlcHdr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7F27669" w14:textId="1ACC6BB5" w:rsidR="00037461" w:rsidRPr="00CE299F" w:rsidRDefault="00037461" w:rsidP="0003746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Senior Full Stack Developer-SPEND-March 2019 to December 2019</w:t>
            </w:r>
          </w:p>
          <w:p w14:paraId="7B15372B" w14:textId="47BE8F47" w:rsidR="00037461" w:rsidRDefault="00037461" w:rsidP="007569C1">
            <w:pPr>
              <w:rPr>
                <w:sz w:val="20"/>
                <w:szCs w:val="20"/>
              </w:rPr>
            </w:pPr>
            <w:r w:rsidRPr="00CE299F">
              <w:rPr>
                <w:sz w:val="16"/>
                <w:szCs w:val="16"/>
              </w:rPr>
              <w:t>
• Redesigned and refactored a blockchain explorer and cryptocurrency accounting system making
them more maintainable and highly testable. 
• Initiated improvements in the software development process, building internal reorganization. 
• Leveraged my rich knowledge of blockchain and cryptocurrency to implement the decentralized
workflow of the platform. 
• Configured and deployed a cryptocurrencies exchange, along with all its many dependencies. 
Technologies: Node, React, Vue, React Native, Web3, Blockchain, Cryptocurrency
</w:t>
            </w:r>
          </w:p>
          <w:p w14:paraId="38183279" w14:textId="2BC8D9D5" w:rsidR="002C2CDD" w:rsidRPr="00CE299F" w:rsidRDefault="00E47DE7" w:rsidP="007569C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Senior Team Lead</w:t>
            </w:r>
            <w:r w:rsidR="008B3986" w:rsidRPr="00CE299F">
              <w:rPr>
                <w:sz w:val="20"/>
                <w:szCs w:val="20"/>
              </w:rPr>
              <w:t>-POPULOUS WORLD-September 2017 to December 2018</w:t>
            </w:r>
          </w:p>
          <w:p w14:paraId="6ED9E5A8" w14:textId="623A6818" w:rsidR="00906B6D" w:rsidRDefault="00906B6D" w:rsidP="007569C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
• Managed a team of 4 developers to deliver new apps and functionalities in an Agile way within the
time-frame desired by the client. 
• Oversaw full lifecycle of software development for 3 projects with 100% on-time delivery while
staying 10% under budget. 
• Implemented workflows and guidelines for code consistency, readability, maintainability, and
testability. 
• Developed tools for automated financial modeling and spreadsheet generation. 
• Communicated primary business concerns to developers and requested feedback from developers
on technical priorities, ensuring on-time completion of quality software. 
Technologies: Node, React, Redux, Meteor, Blockchain, Cryptocurrency
Senior Full Stack Developer
</w:t>
            </w:r>
          </w:p>
          <w:p w14:paraId="7FE18496" w14:textId="2D0B8436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EM13--August 2016 to July 2017</w:t>
            </w:r>
          </w:p>
          <w:p w14:paraId="09A87657" w14:textId="5C4271DB" w:rsidR="00ED7DE1" w:rsidRPr="00CE299F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
• Led user experience, prototyping, front-end development, and user research/testing for internal
business intelligence web apps. 
• Wrote the algorithm for scheduling jobs on lines as blocks, supporting complex rules and
modifications in real-time. 
• Supported the design and testing of space systems software in all program phases from initial
design through coding, testing and integration. 
• Optimized the application to keep it fast and reactive even with hundreds of jobs scheduled. 
Technologies: Python, Django, Javascript, Bootstrap, RabbitMQ, Email Marketing
</w:t>
            </w:r>
          </w:p>
          <w:p w14:paraId="1ED0A739" w14:textId="6494B27D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Senior Web Developer-MINDINK-June 2015 to February 2016</w:t>
            </w:r>
          </w:p>
          <w:p w14:paraId="45ABF15A" w14:textId="19736AA6" w:rsidR="00ED7DE1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
• Reviewed multiple existing web pages, refactored the codebase, added features and implemented
user-friendly UIs. 
• Worked with a wide variety of technologies on projects related to real-time analytics. 
• Ensured that the library is lightweight, easy to extend and maintain. 
• Performed unit testing to ensure optimal browser interpretation and functionality. 
Technologies: Javascript, Angular, Bootstrap, SASS, Webpack
</w:t>
            </w:r>
          </w:p>
          <w:p w14:paraId="5339FBFA" w14:textId="443DC024" w:rsidR="00026274" w:rsidRPr="00CE299F" w:rsidRDefault="00026274" w:rsidP="00026274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Web Developer-DOROCSOFT-April 2012 to June 2015</w:t>
            </w:r>
          </w:p>
          <w:p w14:paraId="728493AA" w14:textId="0A7CCFCB" w:rsidR="00026274" w:rsidRDefault="00026274" w:rsidP="00026274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
• Contributed to original business and funding plan for the company. 
• Improved profitability, increased annual revenue by 300% and managed a 34-member technology
team across 5 concurrent programs. 
• Compiled design and test-case documentation to facilitate the ease of continued development. 
• Boosted user experience scores by 65% over company-wide previous best. 
Technologies: PHP, Laravel, Wordpress, Javascript, Angular, Node, Ruby on Rails
</w:t>
            </w:r>
          </w:p>
          <w:p w14:paraId="13550D39" w14:textId="77777777" w:rsidR="002C2CDD" w:rsidRPr="00906BEE" w:rsidRDefault="00ED1FC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FA7B0A102BF4CB38B67E45A3CE7BC3A"/>
                </w:placeholder>
                <w:temporary/>
                <w:showingPlcHdr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F497BA9" w14:textId="2AB27108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 of Science (MS)</w:t>
            </w:r>
          </w:p>
          <w:p w14:paraId="579E816B" w14:textId="12F33B58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Tokyo University of Science</w:t>
            </w:r>
          </w:p>
          <w:p w14:paraId="1A9418F0" w14:textId="4529E0CA" w:rsidR="00D87BBD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2007 to 2011</w:t>
            </w:r>
          </w:p>
          <w:p w14:paraId="4D7B0AE9" w14:textId="3B356160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  <w:p w14:paraId="32890C00" w14:textId="43DCEEC1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  <w:p w14:paraId="783C707F" w14:textId="24B73B12" w:rsidR="00D87BBD" w:rsidRPr="00CE299F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/>
            </w:r>
          </w:p>
          <w:p w14:paraId="4CADE4F3" w14:textId="0BCD6822" w:rsidR="003652C8" w:rsidRPr="00906BEE" w:rsidRDefault="003652C8" w:rsidP="003652C8">
            <w:pPr>
              <w:pStyle w:val="Heading3"/>
            </w:pPr>
            <w:r>
              <w:t>certification and licenses</w:t>
            </w:r>
          </w:p>
          <w:p w14:paraId="2FBF2BD4" w14:textId="77777777" w:rsidR="00FA3F62" w:rsidRDefault="00FA3F62" w:rsidP="00FA3F62">
            <w:pPr>
              <w:pStyle w:val="Heading4"/>
              <w:rPr>
                <w:sz w:val="20"/>
                <w:szCs w:val="20"/>
              </w:rPr>
            </w:pPr>
            <w:r w:rsidRPr="003A6B11">
              <w:rPr>
                <w:sz w:val="20"/>
                <w:szCs w:val="20"/>
              </w:rPr>
              <w:t/>
            </w:r>
          </w:p>
          <w:p w14:paraId="54013DC7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/>
            </w:r>
          </w:p>
          <w:p w14:paraId="4EABEC5C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/>
            </w:r>
          </w:p>
          <w:p w14:paraId="0494098E" w14:textId="12C2D24B" w:rsidR="002C2CDD" w:rsidRPr="00906BEE" w:rsidRDefault="003652C8" w:rsidP="007569C1">
            <w:pPr>
              <w:pStyle w:val="Heading3"/>
            </w:pPr>
            <w:r>
              <w:t>assessments</w:t>
            </w:r>
          </w:p>
          <w:p w14:paraId="07509CA4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3A95E9C3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lastRenderedPageBreak/>
              <w:t/>
            </w:r>
          </w:p>
          <w:p w14:paraId="2435C1CC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3D586E6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049111BC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4C620D5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68A7D891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0A2C1177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57A6AD17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304B214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4D49478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3E3F46A8" w14:textId="0F4B28D2" w:rsidR="004B7DA6" w:rsidRPr="00C3525C" w:rsidRDefault="00FA3F62" w:rsidP="00FA3F62">
            <w:pPr>
              <w:rPr>
                <w:sz w:val="20"/>
                <w:szCs w:val="20"/>
              </w:rPr>
            </w:pPr>
            <w:r w:rsidRPr="00CC0877">
              <w:rPr>
                <w:sz w:val="16"/>
                <w:szCs w:val="16"/>
              </w:rPr>
              <w:t/>
            </w:r>
          </w:p>
        </w:tc>
      </w:tr>
    </w:tbl>
    <w:p w14:paraId="0C3F2BAA" w14:textId="19D57ACF" w:rsidR="00DE6C22" w:rsidRPr="00C456FA" w:rsidRDefault="00DE6C22" w:rsidP="00E22E87">
      <w:pPr>
        <w:pStyle w:val="NoSpacing"/>
      </w:pPr>
    </w:p>
    <w:sectPr w:rsidR="00DE6C22" w:rsidRPr="00C456FA" w:rsidSect="00C456FA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C78E1" w14:textId="77777777" w:rsidR="00ED1FC1" w:rsidRDefault="00ED1FC1" w:rsidP="00713050">
      <w:pPr>
        <w:spacing w:line="240" w:lineRule="auto"/>
      </w:pPr>
      <w:r>
        <w:separator/>
      </w:r>
    </w:p>
  </w:endnote>
  <w:endnote w:type="continuationSeparator" w:id="0">
    <w:p w14:paraId="5B0F4B25" w14:textId="77777777" w:rsidR="00ED1FC1" w:rsidRDefault="00ED1FC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</w:tblGrid>
    <w:tr w:rsidR="00C2098A" w14:paraId="79C2F5C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800C7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A8B62F0" wp14:editId="705F5C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582DAE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6A02A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7795CA" wp14:editId="27BA29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8CD93A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F46B9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C94436" wp14:editId="634AA84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713958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D0CFD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2278643" wp14:editId="01568E9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7119F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4A4ECA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75B986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FF1870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D4C29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03A38E0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77F23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F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85"/>
      <w:gridCol w:w="2685"/>
      <w:gridCol w:w="2686"/>
      <w:gridCol w:w="2686"/>
    </w:tblGrid>
    <w:tr w:rsidR="00217980" w14:paraId="230EB46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1643C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0A8C696" wp14:editId="15D76E3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8C41BD1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340AA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AD0862" wp14:editId="7D27527E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B9E3EE9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899A2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894A322" wp14:editId="294336D4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82B6491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ECDE0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9B36F0" wp14:editId="6797597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3860E09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2D773C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62B5838" w14:textId="0896553F" w:rsidR="00811117" w:rsidRPr="00CA3DF1" w:rsidRDefault="00BE624D" w:rsidP="00E63812">
          <w:pPr>
            <w:pStyle w:val="Footer"/>
          </w:pPr>
          <w:r>
            <w:rPr>
              <w:caps w:val="0"/>
            </w:rPr>
            <w:t>akio.mori555@gmail.com</w:t>
          </w:r>
        </w:p>
      </w:tc>
      <w:sdt>
        <w:sdtPr>
          <w:id w:val="-2118979991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7E4016F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117D5CB" w14:textId="59638EBE" w:rsidR="00811117" w:rsidRPr="00C2098A" w:rsidRDefault="007E1901" w:rsidP="007E1901">
          <w:pPr>
            <w:pStyle w:val="Footer"/>
          </w:pPr>
          <w:r>
            <w:rPr>
              <w:caps w:val="0"/>
            </w:rPr>
            <w:t/>
          </w:r>
        </w:p>
      </w:tc>
      <w:sdt>
        <w:sdtPr>
          <w:id w:val="-1053928120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A7197BF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2E81304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29181" w14:textId="77777777" w:rsidR="00ED1FC1" w:rsidRDefault="00ED1FC1" w:rsidP="00713050">
      <w:pPr>
        <w:spacing w:line="240" w:lineRule="auto"/>
      </w:pPr>
      <w:r>
        <w:separator/>
      </w:r>
    </w:p>
  </w:footnote>
  <w:footnote w:type="continuationSeparator" w:id="0">
    <w:p w14:paraId="779BF9BA" w14:textId="77777777" w:rsidR="00ED1FC1" w:rsidRDefault="00ED1FC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8944A4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CE7A3B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FC59665" wp14:editId="3A278E5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907421D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3177CB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D815171" w14:textId="77777777" w:rsidR="001A5CA9" w:rsidRPr="009B3C40" w:rsidRDefault="00ED1FC1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380E92591F546D696800D71F72AA9A4"/>
                    </w:placeholder>
                    <w:showingPlcHdr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51E365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718AC3B" w14:textId="77777777" w:rsidR="001A5CA9" w:rsidRPr="00F207C0" w:rsidRDefault="001A5CA9" w:rsidP="001A5CA9"/>
      </w:tc>
    </w:tr>
  </w:tbl>
  <w:p w14:paraId="1BF2160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A2"/>
    <w:rsid w:val="00017C00"/>
    <w:rsid w:val="00022B7E"/>
    <w:rsid w:val="00026274"/>
    <w:rsid w:val="00036E6B"/>
    <w:rsid w:val="00037461"/>
    <w:rsid w:val="000441BE"/>
    <w:rsid w:val="00071C1F"/>
    <w:rsid w:val="0007708E"/>
    <w:rsid w:val="00086BF3"/>
    <w:rsid w:val="00091382"/>
    <w:rsid w:val="000A07DA"/>
    <w:rsid w:val="000A2BFA"/>
    <w:rsid w:val="000A3096"/>
    <w:rsid w:val="000B0619"/>
    <w:rsid w:val="000B61CA"/>
    <w:rsid w:val="000C7F9E"/>
    <w:rsid w:val="000D405F"/>
    <w:rsid w:val="000F7610"/>
    <w:rsid w:val="00105CAE"/>
    <w:rsid w:val="0011027F"/>
    <w:rsid w:val="00114ED7"/>
    <w:rsid w:val="001300CA"/>
    <w:rsid w:val="00140B0E"/>
    <w:rsid w:val="001734F8"/>
    <w:rsid w:val="00185A43"/>
    <w:rsid w:val="001A5CA9"/>
    <w:rsid w:val="001A6070"/>
    <w:rsid w:val="001B2AC1"/>
    <w:rsid w:val="001B403A"/>
    <w:rsid w:val="001F4583"/>
    <w:rsid w:val="00217980"/>
    <w:rsid w:val="002376B4"/>
    <w:rsid w:val="00271662"/>
    <w:rsid w:val="0027319F"/>
    <w:rsid w:val="0027404F"/>
    <w:rsid w:val="00282882"/>
    <w:rsid w:val="00290AAA"/>
    <w:rsid w:val="00293B83"/>
    <w:rsid w:val="00295E44"/>
    <w:rsid w:val="002B091C"/>
    <w:rsid w:val="002B71E1"/>
    <w:rsid w:val="002C193F"/>
    <w:rsid w:val="002C2CDD"/>
    <w:rsid w:val="002D45C6"/>
    <w:rsid w:val="002D5260"/>
    <w:rsid w:val="002F03FA"/>
    <w:rsid w:val="00313E86"/>
    <w:rsid w:val="00316A71"/>
    <w:rsid w:val="00333CD3"/>
    <w:rsid w:val="00336BAC"/>
    <w:rsid w:val="00337C9C"/>
    <w:rsid w:val="00340365"/>
    <w:rsid w:val="00342B64"/>
    <w:rsid w:val="003628CF"/>
    <w:rsid w:val="00364079"/>
    <w:rsid w:val="003652C8"/>
    <w:rsid w:val="00365AF0"/>
    <w:rsid w:val="00390FD2"/>
    <w:rsid w:val="003A6B11"/>
    <w:rsid w:val="003C5528"/>
    <w:rsid w:val="003D03E5"/>
    <w:rsid w:val="003D607E"/>
    <w:rsid w:val="003F114B"/>
    <w:rsid w:val="003F440B"/>
    <w:rsid w:val="00404938"/>
    <w:rsid w:val="004077FB"/>
    <w:rsid w:val="00414F2E"/>
    <w:rsid w:val="004158D8"/>
    <w:rsid w:val="004178A5"/>
    <w:rsid w:val="004244FF"/>
    <w:rsid w:val="00424DD9"/>
    <w:rsid w:val="004305E4"/>
    <w:rsid w:val="00443C4E"/>
    <w:rsid w:val="0044647E"/>
    <w:rsid w:val="0046104A"/>
    <w:rsid w:val="004717C5"/>
    <w:rsid w:val="00496176"/>
    <w:rsid w:val="00497CD4"/>
    <w:rsid w:val="004A24CC"/>
    <w:rsid w:val="004B5E31"/>
    <w:rsid w:val="004B7DA6"/>
    <w:rsid w:val="004E189E"/>
    <w:rsid w:val="004F44A9"/>
    <w:rsid w:val="004F58E8"/>
    <w:rsid w:val="004F7F2A"/>
    <w:rsid w:val="00505710"/>
    <w:rsid w:val="00523479"/>
    <w:rsid w:val="00543DB7"/>
    <w:rsid w:val="005729B0"/>
    <w:rsid w:val="00583E4F"/>
    <w:rsid w:val="00591BC8"/>
    <w:rsid w:val="00596B1D"/>
    <w:rsid w:val="005B4558"/>
    <w:rsid w:val="0060639C"/>
    <w:rsid w:val="00641630"/>
    <w:rsid w:val="00681093"/>
    <w:rsid w:val="006816B7"/>
    <w:rsid w:val="0068236C"/>
    <w:rsid w:val="00684488"/>
    <w:rsid w:val="006A3CE7"/>
    <w:rsid w:val="006A7746"/>
    <w:rsid w:val="006B7F63"/>
    <w:rsid w:val="006C4C50"/>
    <w:rsid w:val="006D72F9"/>
    <w:rsid w:val="006D76B1"/>
    <w:rsid w:val="006E3F5E"/>
    <w:rsid w:val="00713050"/>
    <w:rsid w:val="00741125"/>
    <w:rsid w:val="007412F0"/>
    <w:rsid w:val="00746F7F"/>
    <w:rsid w:val="007538A8"/>
    <w:rsid w:val="007569C1"/>
    <w:rsid w:val="00761856"/>
    <w:rsid w:val="00763832"/>
    <w:rsid w:val="00772919"/>
    <w:rsid w:val="007B2563"/>
    <w:rsid w:val="007D2696"/>
    <w:rsid w:val="007D2FD2"/>
    <w:rsid w:val="007D406E"/>
    <w:rsid w:val="007D6458"/>
    <w:rsid w:val="007E1901"/>
    <w:rsid w:val="007F6A74"/>
    <w:rsid w:val="00807A01"/>
    <w:rsid w:val="00811117"/>
    <w:rsid w:val="00823C54"/>
    <w:rsid w:val="00841146"/>
    <w:rsid w:val="00870EA2"/>
    <w:rsid w:val="0087574C"/>
    <w:rsid w:val="0088504C"/>
    <w:rsid w:val="0089382B"/>
    <w:rsid w:val="008A1907"/>
    <w:rsid w:val="008B2773"/>
    <w:rsid w:val="008B3986"/>
    <w:rsid w:val="008C6BCA"/>
    <w:rsid w:val="008C7B50"/>
    <w:rsid w:val="008E4B30"/>
    <w:rsid w:val="00906B6D"/>
    <w:rsid w:val="00906BEE"/>
    <w:rsid w:val="009243E7"/>
    <w:rsid w:val="00936723"/>
    <w:rsid w:val="00967AA0"/>
    <w:rsid w:val="00985D58"/>
    <w:rsid w:val="009B3C40"/>
    <w:rsid w:val="009B628E"/>
    <w:rsid w:val="009E11A2"/>
    <w:rsid w:val="009F0959"/>
    <w:rsid w:val="009F22EF"/>
    <w:rsid w:val="009F7AD9"/>
    <w:rsid w:val="00A16C25"/>
    <w:rsid w:val="00A34DF8"/>
    <w:rsid w:val="00A42540"/>
    <w:rsid w:val="00A50939"/>
    <w:rsid w:val="00A7058B"/>
    <w:rsid w:val="00A83413"/>
    <w:rsid w:val="00AA6A40"/>
    <w:rsid w:val="00AA75F6"/>
    <w:rsid w:val="00AB12FA"/>
    <w:rsid w:val="00AC005A"/>
    <w:rsid w:val="00AD00FD"/>
    <w:rsid w:val="00AE71F0"/>
    <w:rsid w:val="00AF0A8E"/>
    <w:rsid w:val="00B01BB4"/>
    <w:rsid w:val="00B146BB"/>
    <w:rsid w:val="00B27019"/>
    <w:rsid w:val="00B5664D"/>
    <w:rsid w:val="00B716CA"/>
    <w:rsid w:val="00B76A83"/>
    <w:rsid w:val="00B80C95"/>
    <w:rsid w:val="00B95704"/>
    <w:rsid w:val="00B965E2"/>
    <w:rsid w:val="00BA10F7"/>
    <w:rsid w:val="00BA5B40"/>
    <w:rsid w:val="00BA701A"/>
    <w:rsid w:val="00BD0206"/>
    <w:rsid w:val="00BE61B1"/>
    <w:rsid w:val="00BE624D"/>
    <w:rsid w:val="00C136AF"/>
    <w:rsid w:val="00C2098A"/>
    <w:rsid w:val="00C20F9D"/>
    <w:rsid w:val="00C3525C"/>
    <w:rsid w:val="00C44766"/>
    <w:rsid w:val="00C456FA"/>
    <w:rsid w:val="00C5176D"/>
    <w:rsid w:val="00C5444A"/>
    <w:rsid w:val="00C60BE6"/>
    <w:rsid w:val="00C612DA"/>
    <w:rsid w:val="00C62C50"/>
    <w:rsid w:val="00C7741E"/>
    <w:rsid w:val="00C875AB"/>
    <w:rsid w:val="00CA3DF1"/>
    <w:rsid w:val="00CA4581"/>
    <w:rsid w:val="00CE18D5"/>
    <w:rsid w:val="00CE299F"/>
    <w:rsid w:val="00CE52D5"/>
    <w:rsid w:val="00D00A2D"/>
    <w:rsid w:val="00D04109"/>
    <w:rsid w:val="00D1062C"/>
    <w:rsid w:val="00D131D8"/>
    <w:rsid w:val="00D35E43"/>
    <w:rsid w:val="00D414A2"/>
    <w:rsid w:val="00D67970"/>
    <w:rsid w:val="00D87BBD"/>
    <w:rsid w:val="00D93C73"/>
    <w:rsid w:val="00D9498C"/>
    <w:rsid w:val="00D97A41"/>
    <w:rsid w:val="00DA1B85"/>
    <w:rsid w:val="00DC0F68"/>
    <w:rsid w:val="00DD3CF6"/>
    <w:rsid w:val="00DD6416"/>
    <w:rsid w:val="00DE01C0"/>
    <w:rsid w:val="00DE578D"/>
    <w:rsid w:val="00DE6C22"/>
    <w:rsid w:val="00DF4E0A"/>
    <w:rsid w:val="00E02DCD"/>
    <w:rsid w:val="00E12C60"/>
    <w:rsid w:val="00E22E87"/>
    <w:rsid w:val="00E25167"/>
    <w:rsid w:val="00E47DE7"/>
    <w:rsid w:val="00E57630"/>
    <w:rsid w:val="00E63812"/>
    <w:rsid w:val="00E86C2B"/>
    <w:rsid w:val="00EB19F7"/>
    <w:rsid w:val="00EB2D52"/>
    <w:rsid w:val="00ED1FC1"/>
    <w:rsid w:val="00ED7DE1"/>
    <w:rsid w:val="00EE6390"/>
    <w:rsid w:val="00EF1706"/>
    <w:rsid w:val="00EF7CC9"/>
    <w:rsid w:val="00F207C0"/>
    <w:rsid w:val="00F20AE5"/>
    <w:rsid w:val="00F47E97"/>
    <w:rsid w:val="00F64314"/>
    <w:rsid w:val="00F645C7"/>
    <w:rsid w:val="00F71509"/>
    <w:rsid w:val="00F80C80"/>
    <w:rsid w:val="00F91BCF"/>
    <w:rsid w:val="00FA3F62"/>
    <w:rsid w:val="00FB3F26"/>
    <w:rsid w:val="00FC3533"/>
    <w:rsid w:val="00FD61F1"/>
    <w:rsid w:val="00FD6C7F"/>
    <w:rsid w:val="00FE6489"/>
    <w:rsid w:val="00FF19F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4C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m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393DE555C44D579432CA4427D31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9FB39-6322-43EB-8D50-419E209F629E}"/>
      </w:docPartPr>
      <w:docPartBody>
        <w:p w:rsidR="00A70332" w:rsidRDefault="00901074">
          <w:pPr>
            <w:pStyle w:val="71393DE555C44D579432CA4427D31FB8"/>
          </w:pPr>
          <w:r w:rsidRPr="00906BEE">
            <w:t>Objective</w:t>
          </w:r>
        </w:p>
      </w:docPartBody>
    </w:docPart>
    <w:docPart>
      <w:docPartPr>
        <w:name w:val="0A1A8526BEBA405AAB299BBB8CEBF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72CA-7B1D-4CE7-A2D9-3FEC1EBF9811}"/>
      </w:docPartPr>
      <w:docPartBody>
        <w:p w:rsidR="00A70332" w:rsidRDefault="00901074">
          <w:pPr>
            <w:pStyle w:val="0A1A8526BEBA405AAB299BBB8CEBFC38"/>
          </w:pPr>
          <w:r w:rsidRPr="00906BEE">
            <w:t>Skills</w:t>
          </w:r>
        </w:p>
      </w:docPartBody>
    </w:docPart>
    <w:docPart>
      <w:docPartPr>
        <w:name w:val="81EC4540BC66495FA16E8C48A4CF1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5D0A5-5175-4E25-B042-AEA4B3E103A5}"/>
      </w:docPartPr>
      <w:docPartBody>
        <w:p w:rsidR="00A70332" w:rsidRDefault="00901074">
          <w:pPr>
            <w:pStyle w:val="81EC4540BC66495FA16E8C48A4CF1E3C"/>
          </w:pPr>
          <w:r w:rsidRPr="00906BEE">
            <w:t>Experience</w:t>
          </w:r>
        </w:p>
      </w:docPartBody>
    </w:docPart>
    <w:docPart>
      <w:docPartPr>
        <w:name w:val="AFA7B0A102BF4CB38B67E45A3CE7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045D9-8C91-4C5A-B308-4C7B1EB24AD7}"/>
      </w:docPartPr>
      <w:docPartBody>
        <w:p w:rsidR="00A70332" w:rsidRDefault="00901074">
          <w:pPr>
            <w:pStyle w:val="AFA7B0A102BF4CB38B67E45A3CE7BC3A"/>
          </w:pPr>
          <w:r w:rsidRPr="00906BEE">
            <w:t>Education</w:t>
          </w:r>
        </w:p>
      </w:docPartBody>
    </w:docPart>
    <w:docPart>
      <w:docPartPr>
        <w:name w:val="7380E92591F546D696800D71F72A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BCC5F-25BE-40C3-B11D-1031B9594EEF}"/>
      </w:docPartPr>
      <w:docPartBody>
        <w:p w:rsidR="00A70332" w:rsidRDefault="00901074">
          <w:pPr>
            <w:pStyle w:val="7380E92591F546D696800D71F72AA9A4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74"/>
    <w:rsid w:val="00027109"/>
    <w:rsid w:val="000357A8"/>
    <w:rsid w:val="000749FD"/>
    <w:rsid w:val="001235E2"/>
    <w:rsid w:val="0018774D"/>
    <w:rsid w:val="001B3CC6"/>
    <w:rsid w:val="001B46BF"/>
    <w:rsid w:val="001F6FD8"/>
    <w:rsid w:val="001F754E"/>
    <w:rsid w:val="002A1888"/>
    <w:rsid w:val="005E237F"/>
    <w:rsid w:val="006557E7"/>
    <w:rsid w:val="00706A7D"/>
    <w:rsid w:val="00711FCD"/>
    <w:rsid w:val="007957F5"/>
    <w:rsid w:val="007D0445"/>
    <w:rsid w:val="00901074"/>
    <w:rsid w:val="00947E99"/>
    <w:rsid w:val="00990AB6"/>
    <w:rsid w:val="00997515"/>
    <w:rsid w:val="00A001DD"/>
    <w:rsid w:val="00A131AB"/>
    <w:rsid w:val="00A36C53"/>
    <w:rsid w:val="00A42E85"/>
    <w:rsid w:val="00A514A5"/>
    <w:rsid w:val="00A70332"/>
    <w:rsid w:val="00B35416"/>
    <w:rsid w:val="00B560AD"/>
    <w:rsid w:val="00B81697"/>
    <w:rsid w:val="00BA3453"/>
    <w:rsid w:val="00BC59D7"/>
    <w:rsid w:val="00BE2659"/>
    <w:rsid w:val="00C16C71"/>
    <w:rsid w:val="00C2225D"/>
    <w:rsid w:val="00C351D0"/>
    <w:rsid w:val="00CE1E7E"/>
    <w:rsid w:val="00D133EF"/>
    <w:rsid w:val="00D157BC"/>
    <w:rsid w:val="00D93E62"/>
    <w:rsid w:val="00DF4140"/>
    <w:rsid w:val="00F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2020-11-25T21:11:00Z</dcterms:created>
  <dcterms:modified xsi:type="dcterms:W3CDTF">2020-11-28T06:28:00Z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