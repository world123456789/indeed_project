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1C866C1B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B0BDDB3" w14:textId="357CA690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6E18DC2" wp14:editId="3608143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9227660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97CD4">
              <w:t xml:space="preserve"> </w:t>
            </w:r>
            <w:r w:rsidR="0027319F">
              <w:t>LJ</w:t>
            </w:r>
          </w:p>
          <w:p w14:paraId="0144EAB5" w14:textId="77777777" w:rsidR="00A50939" w:rsidRPr="00906BEE" w:rsidRDefault="00ED1FC1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1393DE555C44D579432CA4427D31FB8"/>
                </w:placeholder>
                <w:temporary/>
                <w:showingPlcHdr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624DC78" w14:textId="4036F574" w:rsidR="002C2CDD" w:rsidRPr="00906BEE" w:rsidRDefault="00A7058B" w:rsidP="009B628E">
            <w:r>
              <w:t>
Entergetic healthcare professional with experience as a certified Nursing assistant and experience as a
home healthcare provider. I also have 10+years in the customer service industry. I have experience in
optimizing patient care, expertise in charting, assessments and documenting.
Authorized to work in the US for any employer
</w:t>
            </w:r>
          </w:p>
          <w:p w14:paraId="4B48A570" w14:textId="42EF2590" w:rsidR="00807A01" w:rsidRDefault="00ED1FC1" w:rsidP="00B01BB4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A1A8526BEBA405AAB299BBB8CEBFC38"/>
                </w:placeholder>
                <w:temporary/>
                <w:showingPlcHdr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CFF8BCF" w14:textId="2CFA5D86" w:rsidR="00807A01" w:rsidRDefault="00807A01" w:rsidP="00807A01">
            <w:r>
              <w:t>•Attention to detail (10+ years)</w:t>
            </w:r>
          </w:p>
          <w:p w14:paraId="32A36109" w14:textId="1BE2B62C" w:rsidR="00807A01" w:rsidRDefault="00807A01" w:rsidP="00807A01">
            <w:r>
              <w:t>•Team Building (10+ years)</w:t>
            </w:r>
          </w:p>
          <w:p w14:paraId="40CE7222" w14:textId="63737D50" w:rsidR="00807A01" w:rsidRDefault="00807A01" w:rsidP="00807A01">
            <w:r>
              <w:t>•Powerpoint (5 years)</w:t>
            </w:r>
          </w:p>
          <w:p w14:paraId="4AFD505A" w14:textId="609B6344" w:rsidR="00807A01" w:rsidRDefault="00807A01" w:rsidP="00807A01">
            <w:r>
              <w:t>•Billing (5 years)</w:t>
            </w:r>
          </w:p>
          <w:p w14:paraId="730069E7" w14:textId="443C158C" w:rsidR="00807A01" w:rsidRDefault="00807A01" w:rsidP="00807A01">
            <w:r>
              <w:t>•Cna Certified</w:t>
            </w:r>
          </w:p>
          <w:p w14:paraId="71EBC19E" w14:textId="501380A3" w:rsidR="00807A01" w:rsidRDefault="00807A01" w:rsidP="00807A01">
            <w:r>
              <w:t>•Home Health</w:t>
            </w:r>
          </w:p>
          <w:p w14:paraId="7C6FD097" w14:textId="173AD2D2" w:rsidR="00807A01" w:rsidRDefault="00807A01" w:rsidP="00807A01">
            <w:r>
              <w:t>•Certified Nursing Assistant
</w:t>
            </w:r>
          </w:p>
          <w:p w14:paraId="68A23D58" w14:textId="46B68174" w:rsidR="00807A01" w:rsidRDefault="00807A01" w:rsidP="00807A01">
            <w:r>
              <w:t>•CNA</w:t>
            </w:r>
          </w:p>
          <w:p w14:paraId="331848FD" w14:textId="62911DB3" w:rsidR="00807A01" w:rsidRDefault="00807A01" w:rsidP="00807A01">
            <w:r>
              <w:t>•Childcare</w:t>
            </w:r>
          </w:p>
          <w:p w14:paraId="54FDAC86" w14:textId="742D3EB4" w:rsidR="003F440B" w:rsidRDefault="003F440B" w:rsidP="003F440B">
            <w:r>
              <w:t>•Vital Signs</w:t>
            </w:r>
          </w:p>
          <w:p w14:paraId="3073A369" w14:textId="06CB8810" w:rsidR="003F440B" w:rsidRDefault="003F440B" w:rsidP="003F440B">
            <w:r>
              <w:t>•Home Care</w:t>
            </w:r>
          </w:p>
          <w:p w14:paraId="5F50D380" w14:textId="492F8D47" w:rsidR="003F440B" w:rsidRDefault="003F440B" w:rsidP="003F440B">
            <w:r>
              <w:t>•Special Needs</w:t>
            </w:r>
          </w:p>
          <w:p w14:paraId="3ACEC5F8" w14:textId="404BB0DD" w:rsidR="003F440B" w:rsidRDefault="003F440B" w:rsidP="003F440B">
            <w:r>
              <w:t/>
            </w:r>
          </w:p>
          <w:p w14:paraId="298D8739" w14:textId="32CCE07C" w:rsidR="003F440B" w:rsidRDefault="003F440B" w:rsidP="003F440B">
            <w:r>
              <w:t/>
            </w:r>
          </w:p>
          <w:p w14:paraId="35895E2A" w14:textId="78CCB27C" w:rsidR="003F440B" w:rsidRDefault="003F440B" w:rsidP="003F440B">
            <w:r>
              <w:t/>
            </w:r>
          </w:p>
          <w:p w14:paraId="71EE3D88" w14:textId="5FE83D26" w:rsidR="003F440B" w:rsidRDefault="003F440B" w:rsidP="003F440B">
            <w:r>
              <w:t/>
            </w:r>
          </w:p>
          <w:p w14:paraId="5BBB8729" w14:textId="7AEFC10D" w:rsidR="003F440B" w:rsidRDefault="003F440B" w:rsidP="003F440B">
            <w:r>
              <w:t/>
            </w:r>
          </w:p>
          <w:p w14:paraId="1AB07E9D" w14:textId="3B10664D" w:rsidR="004F44A9" w:rsidRDefault="004F44A9" w:rsidP="004F44A9">
            <w:r>
              <w:t/>
            </w:r>
          </w:p>
          <w:p w14:paraId="7FF61616" w14:textId="3C8B0D08" w:rsidR="004F44A9" w:rsidRDefault="004F44A9" w:rsidP="004F44A9">
            <w:r>
              <w:t/>
            </w:r>
          </w:p>
          <w:p w14:paraId="1EBA4E05" w14:textId="420176FE" w:rsidR="004F44A9" w:rsidRDefault="004F44A9" w:rsidP="004F44A9">
            <w:r>
              <w:t/>
            </w:r>
          </w:p>
          <w:p w14:paraId="6C4FCB3D" w14:textId="6D41556A" w:rsidR="004F44A9" w:rsidRDefault="004F44A9" w:rsidP="004F44A9">
            <w:r>
              <w:t/>
            </w:r>
          </w:p>
          <w:p w14:paraId="4C34D08E" w14:textId="6F23D3CD" w:rsidR="004F44A9" w:rsidRDefault="004F44A9" w:rsidP="004F44A9">
            <w:r>
              <w:t/>
            </w:r>
          </w:p>
          <w:p w14:paraId="2131B8EC" w14:textId="14204B3C" w:rsidR="004F44A9" w:rsidRDefault="004F44A9" w:rsidP="004F44A9">
            <w:r>
              <w:t/>
            </w:r>
          </w:p>
          <w:p w14:paraId="0B8FE757" w14:textId="7180B24B" w:rsidR="004F44A9" w:rsidRDefault="004F44A9" w:rsidP="004F44A9">
            <w:r>
              <w:t/>
            </w:r>
          </w:p>
          <w:p w14:paraId="2AAAB186" w14:textId="51207063" w:rsidR="004F44A9" w:rsidRDefault="004F44A9" w:rsidP="004F44A9">
            <w:r>
              <w:t/>
            </w:r>
          </w:p>
          <w:p w14:paraId="71692F01" w14:textId="43376423" w:rsidR="004F44A9" w:rsidRDefault="004F44A9" w:rsidP="004F44A9">
            <w:r>
              <w:lastRenderedPageBreak/>
              <w:t/>
            </w:r>
          </w:p>
          <w:p w14:paraId="6B3D2495" w14:textId="2E64EB3F" w:rsidR="004F44A9" w:rsidRDefault="004F44A9" w:rsidP="004F44A9">
            <w:r>
              <w:t/>
            </w:r>
          </w:p>
          <w:p w14:paraId="23B165A3" w14:textId="420C4F9A" w:rsidR="004F44A9" w:rsidRDefault="004F44A9" w:rsidP="004F44A9">
            <w:r>
              <w:t/>
            </w:r>
          </w:p>
          <w:p w14:paraId="6794DB48" w14:textId="359B92A6" w:rsidR="004F44A9" w:rsidRDefault="004F44A9" w:rsidP="004F44A9">
            <w:r>
              <w:t/>
            </w:r>
          </w:p>
          <w:p w14:paraId="54AD346B" w14:textId="5B2723D1" w:rsidR="004F44A9" w:rsidRDefault="004F44A9" w:rsidP="004F44A9">
            <w:r>
              <w:t/>
            </w:r>
          </w:p>
          <w:p w14:paraId="13C0CFDB" w14:textId="27218708" w:rsidR="004F44A9" w:rsidRDefault="004F44A9" w:rsidP="004F44A9">
            <w:r>
              <w:t/>
            </w:r>
          </w:p>
          <w:p w14:paraId="66F2B602" w14:textId="52E52B6D" w:rsidR="004F44A9" w:rsidRDefault="004F44A9" w:rsidP="004F44A9">
            <w:r>
              <w:t/>
            </w:r>
          </w:p>
          <w:p w14:paraId="083D6670" w14:textId="10D3E562" w:rsidR="004F44A9" w:rsidRDefault="004F44A9" w:rsidP="004F44A9">
            <w:r>
              <w:t/>
            </w:r>
          </w:p>
          <w:p w14:paraId="3EA135CC" w14:textId="24AAD17A" w:rsidR="00C456FA" w:rsidRDefault="00C456FA" w:rsidP="00BA10F7">
            <w:bookmarkStart w:id="0" w:name="_GoBack"/>
            <w:bookmarkEnd w:id="0"/>
          </w:p>
          <w:p w14:paraId="4999A5AE" w14:textId="77777777" w:rsidR="00C456FA" w:rsidRDefault="00C456FA" w:rsidP="00BA10F7"/>
          <w:p w14:paraId="0967CD2D" w14:textId="26342C92" w:rsidR="00C456FA" w:rsidRPr="00906BEE" w:rsidRDefault="00C456FA" w:rsidP="00BA10F7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F78EC9A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551B5AA" w14:textId="358622EF" w:rsidR="0060639C" w:rsidRPr="001A6070" w:rsidRDefault="00596B1D" w:rsidP="00906BEE">
                  <w:pPr>
                    <w:pStyle w:val="Heading2"/>
                    <w:outlineLvl w:val="1"/>
                    <w:rPr>
                      <w:sz w:val="52"/>
                      <w:szCs w:val="52"/>
                    </w:rPr>
                  </w:pPr>
                  <w:r w:rsidRPr="001A6070">
                    <w:rPr>
                      <w:sz w:val="52"/>
                      <w:szCs w:val="52"/>
                    </w:rPr>
                    <w:lastRenderedPageBreak/>
                    <w:t>LaCasey Jackson</w:t>
                  </w:r>
                </w:p>
                <w:p w14:paraId="4BA81804" w14:textId="51291193" w:rsidR="00906BEE" w:rsidRDefault="001A6070" w:rsidP="00906BEE">
                  <w:pPr>
                    <w:pStyle w:val="Heading2"/>
                    <w:outlineLvl w:val="1"/>
                  </w:pPr>
                  <w:r>
                    <w:t>
Goal oriented certified nursing assistant with 10 plus years of experience in the healthcare
industry.
</w:t>
                  </w:r>
                </w:p>
                <w:p w14:paraId="4D3182EF" w14:textId="0D3AB0C0" w:rsidR="005B4558" w:rsidRPr="00906BEE" w:rsidRDefault="00D131D8" w:rsidP="00D131D8">
                  <w:pPr>
                    <w:pStyle w:val="Heading2"/>
                    <w:outlineLvl w:val="1"/>
                  </w:pPr>
                  <w:r>
                    <w:t>Waco, TX	 76708	</w:t>
                  </w:r>
                </w:p>
              </w:tc>
            </w:tr>
          </w:tbl>
          <w:p w14:paraId="5D19D1B8" w14:textId="77777777" w:rsidR="002C2CDD" w:rsidRPr="00906BEE" w:rsidRDefault="00ED1FC1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1EC4540BC66495FA16E8C48A4CF1E3C"/>
                </w:placeholder>
                <w:temporary/>
                <w:showingPlcHdr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77F27669" w14:textId="1ACC6BB5" w:rsidR="00037461" w:rsidRPr="00CE299F" w:rsidRDefault="00037461" w:rsidP="0003746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CNA-Crestview Health and Rehabilitation	 - Waco, TX	-December 2015 to Present</w:t>
            </w:r>
          </w:p>
          <w:p w14:paraId="7B15372B" w14:textId="47BE8F47" w:rsidR="00037461" w:rsidRDefault="00037461" w:rsidP="007569C1">
            <w:pPr>
              <w:rPr>
                <w:sz w:val="20"/>
                <w:szCs w:val="20"/>
              </w:rPr>
            </w:pPr>
            <w:r w:rsidRPr="00CE299F">
              <w:rPr>
                <w:sz w:val="16"/>
                <w:szCs w:val="16"/>
              </w:rPr>
              <w:t>
Responsibilities 
To assist residents with daily living responsibilities such as bathing, feeding, recording weights and
blood pressure, and reporting any changes found to the RN.
Nursing Assistant
Children's Methodist home	 - Waco, TX	
Present
To assist the RN with daily care for children with special needs such as cooking, cleaning, grooming
and providing cont/incant care.
</w:t>
            </w:r>
          </w:p>
          <w:p w14:paraId="38183279" w14:textId="2BC8D9D5" w:rsidR="002C2CDD" w:rsidRPr="00CE299F" w:rsidRDefault="00E47DE7" w:rsidP="007569C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Teacher Assistant</w:t>
            </w:r>
            <w:r w:rsidR="008B3986" w:rsidRPr="00CE299F">
              <w:rPr>
                <w:sz w:val="20"/>
                <w:szCs w:val="20"/>
              </w:rPr>
              <w:t>-A Special Place Daycare	 - Waco, TX	-February 2019 to October 2019</w:t>
            </w:r>
          </w:p>
          <w:p w14:paraId="6ED9E5A8" w14:textId="623A6818" w:rsidR="00906B6D" w:rsidRDefault="00906B6D" w:rsidP="007569C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
To assist the Teacher with daily activities such as monitoring the children during play times, nap time,
potty training, breakfast, lunch and reading and writing activities.
</w:t>
            </w:r>
          </w:p>
          <w:p w14:paraId="7FE18496" w14:textId="2D0B8436" w:rsidR="00ED7DE1" w:rsidRPr="00CE299F" w:rsidRDefault="00ED7DE1" w:rsidP="00ED7DE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Certified Nurse Assistant-St. Catherine's	 - Waco, TX	-February 2013 to November 2015</w:t>
            </w:r>
          </w:p>
          <w:p w14:paraId="09A87657" w14:textId="5C4271DB" w:rsidR="00ED7DE1" w:rsidRPr="00CE299F" w:rsidRDefault="00ED7DE1" w:rsidP="00ED7DE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
Responsibilities 
To assist residents with daily ADL care such as incontinent care, showers, and feedings.
</w:t>
            </w:r>
          </w:p>
          <w:p w14:paraId="1ED0A739" w14:textId="6494B27D" w:rsidR="00ED7DE1" w:rsidRPr="00CE299F" w:rsidRDefault="00ED7DE1" w:rsidP="00ED7DE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CNA - Certified Nursing Assistant-GREENVIEW MANOR	 - Waco, TX	-October 2012 to January 2013</w:t>
            </w:r>
          </w:p>
          <w:p w14:paraId="45ABF15A" w14:textId="19736AA6" w:rsidR="00ED7DE1" w:rsidRDefault="00ED7DE1" w:rsidP="00ED7DE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
To assist each resident with daily living assistance such as feeding, grooming, providing continent and
incontinent care...
</w:t>
            </w:r>
          </w:p>
          <w:p w14:paraId="5339FBFA" w14:textId="443DC024" w:rsidR="00026274" w:rsidRPr="00CE299F" w:rsidRDefault="00026274" w:rsidP="00026274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CSR/Dispatcher-Support Services group	 - Waco, TX	-December 2010 to October 2012</w:t>
            </w:r>
          </w:p>
          <w:p w14:paraId="728493AA" w14:textId="0A7CCFCB" w:rsidR="00026274" w:rsidRDefault="00026274" w:rsidP="00026274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
Responsibilities 
Duties were to report service calls due to in home flooding or rain damage to the local Mr. Rooter
plumbing technician. 
Accomplishments 
I had a great impact on my customers due to me getting their issues resolved quickly and in a timely
manner by doing follow ups with the technician .
</w:t>
            </w:r>
          </w:p>
          <w:p w14:paraId="13550D39" w14:textId="77777777" w:rsidR="002C2CDD" w:rsidRPr="00906BEE" w:rsidRDefault="00ED1FC1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FA7B0A102BF4CB38B67E45A3CE7BC3A"/>
                </w:placeholder>
                <w:temporary/>
                <w:showingPlcHdr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F497BA9" w14:textId="2AB27108" w:rsidR="00337C9C" w:rsidRDefault="00EF1706" w:rsidP="00D87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school or equivalent</w:t>
            </w:r>
          </w:p>
          <w:p w14:paraId="579E816B" w14:textId="12F33B58" w:rsidR="00337C9C" w:rsidRDefault="00EF1706" w:rsidP="00D8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Waco High	 - Waco, TX	</w:t>
            </w:r>
          </w:p>
          <w:p w14:paraId="1A9418F0" w14:textId="4529E0CA" w:rsidR="00D87BBD" w:rsidRDefault="00EF1706" w:rsidP="00D87BB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2004 to 2007</w:t>
            </w:r>
          </w:p>
          <w:p w14:paraId="4D7B0AE9" w14:textId="3B356160" w:rsidR="00337C9C" w:rsidRDefault="00EF1706" w:rsidP="00D87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  <w:p w14:paraId="32890C00" w14:textId="43DCEEC1" w:rsidR="00337C9C" w:rsidRDefault="00EF1706" w:rsidP="00D8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  <w:p w14:paraId="783C707F" w14:textId="24B73B12" w:rsidR="00D87BBD" w:rsidRPr="00CE299F" w:rsidRDefault="00EF1706" w:rsidP="00D87BB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/>
            </w:r>
          </w:p>
          <w:p w14:paraId="4CADE4F3" w14:textId="0BCD6822" w:rsidR="003652C8" w:rsidRPr="00906BEE" w:rsidRDefault="003652C8" w:rsidP="003652C8">
            <w:pPr>
              <w:pStyle w:val="Heading3"/>
            </w:pPr>
            <w:r>
              <w:t>certification and licenses</w:t>
            </w:r>
          </w:p>
          <w:p w14:paraId="2FBF2BD4" w14:textId="77777777" w:rsidR="00FA3F62" w:rsidRDefault="00FA3F62" w:rsidP="00FA3F62">
            <w:pPr>
              <w:pStyle w:val="Heading4"/>
              <w:rPr>
                <w:sz w:val="20"/>
                <w:szCs w:val="20"/>
              </w:rPr>
            </w:pPr>
            <w:r w:rsidRPr="003A6B11">
              <w:rPr>
                <w:sz w:val="20"/>
                <w:szCs w:val="20"/>
              </w:rPr>
              <w:t>Certified Nursing Assistant (CNA)</w:t>
            </w:r>
          </w:p>
          <w:p w14:paraId="54013DC7" w14:textId="77777777" w:rsidR="00FA3F62" w:rsidRDefault="00FA3F62" w:rsidP="00FA3F62">
            <w:pPr>
              <w:pStyle w:val="Heading4"/>
            </w:pPr>
            <w:r w:rsidRPr="003A6B11">
              <w:rPr>
                <w:sz w:val="20"/>
                <w:szCs w:val="20"/>
              </w:rPr>
              <w:t>Present</w:t>
            </w:r>
          </w:p>
          <w:p w14:paraId="4EABEC5C" w14:textId="77777777" w:rsidR="00FA3F62" w:rsidRDefault="00FA3F62" w:rsidP="00FA3F62">
            <w:pPr>
              <w:pStyle w:val="Heading4"/>
            </w:pPr>
            <w:r w:rsidRPr="003A6B11">
              <w:rPr>
                <w:sz w:val="20"/>
                <w:szCs w:val="20"/>
              </w:rPr>
              <w:t>CPR</w:t>
            </w:r>
          </w:p>
          <w:p w14:paraId="0494098E" w14:textId="12C2D24B" w:rsidR="002C2CDD" w:rsidRPr="00906BEE" w:rsidRDefault="003652C8" w:rsidP="007569C1">
            <w:pPr>
              <w:pStyle w:val="Heading3"/>
            </w:pPr>
            <w:r>
              <w:t>assessments</w:t>
            </w:r>
          </w:p>
          <w:p w14:paraId="07509CA4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/>
            </w:r>
          </w:p>
          <w:p w14:paraId="3A95E9C3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lastRenderedPageBreak/>
              <w:t/>
            </w:r>
          </w:p>
          <w:p w14:paraId="2435C1CC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3D586E6D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049111BC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/>
            </w:r>
          </w:p>
          <w:p w14:paraId="4C620D5F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68A7D891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0A2C1177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57A6AD17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/>
            </w:r>
          </w:p>
          <w:p w14:paraId="304B214D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4D49478F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/>
            </w:r>
          </w:p>
          <w:p w14:paraId="3E3F46A8" w14:textId="0F4B28D2" w:rsidR="004B7DA6" w:rsidRPr="00C3525C" w:rsidRDefault="00FA3F62" w:rsidP="00FA3F62">
            <w:pPr>
              <w:rPr>
                <w:sz w:val="20"/>
                <w:szCs w:val="20"/>
              </w:rPr>
            </w:pPr>
            <w:r w:rsidRPr="00CC0877">
              <w:rPr>
                <w:sz w:val="16"/>
                <w:szCs w:val="16"/>
              </w:rPr>
              <w:t/>
            </w:r>
          </w:p>
        </w:tc>
      </w:tr>
    </w:tbl>
    <w:p w14:paraId="0C3F2BAA" w14:textId="19D57ACF" w:rsidR="00DE6C22" w:rsidRPr="00C456FA" w:rsidRDefault="00DE6C22" w:rsidP="00E22E87">
      <w:pPr>
        <w:pStyle w:val="NoSpacing"/>
      </w:pPr>
    </w:p>
    <w:sectPr w:rsidR="00DE6C22" w:rsidRPr="00C456FA" w:rsidSect="00C456FA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C78E1" w14:textId="77777777" w:rsidR="00ED1FC1" w:rsidRDefault="00ED1FC1" w:rsidP="00713050">
      <w:pPr>
        <w:spacing w:line="240" w:lineRule="auto"/>
      </w:pPr>
      <w:r>
        <w:separator/>
      </w:r>
    </w:p>
  </w:endnote>
  <w:endnote w:type="continuationSeparator" w:id="0">
    <w:p w14:paraId="5B0F4B25" w14:textId="77777777" w:rsidR="00ED1FC1" w:rsidRDefault="00ED1FC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5"/>
      <w:gridCol w:w="2686"/>
      <w:gridCol w:w="2686"/>
    </w:tblGrid>
    <w:tr w:rsidR="00C2098A" w14:paraId="79C2F5C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800C70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A8B62F0" wp14:editId="705F5CC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582DAE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6A02A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7795CA" wp14:editId="27BA29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8CD93A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F46B9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C94436" wp14:editId="634AA84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713958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D0CFD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2278643" wp14:editId="01568E9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7119F8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4A4ECA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75B9860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FF18700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D4C29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03A38E0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77F23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F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85"/>
      <w:gridCol w:w="2685"/>
      <w:gridCol w:w="2686"/>
      <w:gridCol w:w="2686"/>
    </w:tblGrid>
    <w:tr w:rsidR="00217980" w14:paraId="230EB46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1643C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0A8C696" wp14:editId="15D76E3E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8C41BD1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340AA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AD0862" wp14:editId="7D27527E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2B9E3EE9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899A2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894A322" wp14:editId="294336D4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82B6491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ECDE09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9B36F0" wp14:editId="6797597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03860E09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2D773C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62B5838" w14:textId="0896553F" w:rsidR="00811117" w:rsidRPr="00CA3DF1" w:rsidRDefault="00BE624D" w:rsidP="00E63812">
          <w:pPr>
            <w:pStyle w:val="Footer"/>
          </w:pPr>
          <w:r>
            <w:rPr>
              <w:caps w:val="0"/>
            </w:rPr>
            <w:t>lacaseyjackson@gmail.com</w:t>
          </w:r>
        </w:p>
      </w:tc>
      <w:sdt>
        <w:sdtPr>
          <w:id w:val="-2118979991"/>
          <w:temporary/>
          <w:showingPlcHdr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7E4016F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117D5CB" w14:textId="59638EBE" w:rsidR="00811117" w:rsidRPr="00C2098A" w:rsidRDefault="007E1901" w:rsidP="007E1901">
          <w:pPr>
            <w:pStyle w:val="Footer"/>
          </w:pPr>
          <w:r>
            <w:rPr>
              <w:caps w:val="0"/>
            </w:rPr>
            <w:t>2542692646</w:t>
          </w:r>
        </w:p>
      </w:tc>
      <w:sdt>
        <w:sdtPr>
          <w:id w:val="-1053928120"/>
          <w:temporary/>
          <w:showingPlcHdr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A7197BF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2E81304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29181" w14:textId="77777777" w:rsidR="00ED1FC1" w:rsidRDefault="00ED1FC1" w:rsidP="00713050">
      <w:pPr>
        <w:spacing w:line="240" w:lineRule="auto"/>
      </w:pPr>
      <w:r>
        <w:separator/>
      </w:r>
    </w:p>
  </w:footnote>
  <w:footnote w:type="continuationSeparator" w:id="0">
    <w:p w14:paraId="779BF9BA" w14:textId="77777777" w:rsidR="00ED1FC1" w:rsidRDefault="00ED1FC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8944A4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CE7A3B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FC59665" wp14:editId="3A278E5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4907421D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23177CB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D815171" w14:textId="77777777" w:rsidR="001A5CA9" w:rsidRPr="009B3C40" w:rsidRDefault="00ED1FC1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380E92591F546D696800D71F72AA9A4"/>
                    </w:placeholder>
                    <w:showingPlcHdr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751E3656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718AC3B" w14:textId="77777777" w:rsidR="001A5CA9" w:rsidRPr="00F207C0" w:rsidRDefault="001A5CA9" w:rsidP="001A5CA9"/>
      </w:tc>
    </w:tr>
  </w:tbl>
  <w:p w14:paraId="1BF2160E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A2"/>
    <w:rsid w:val="00017C00"/>
    <w:rsid w:val="00022B7E"/>
    <w:rsid w:val="00026274"/>
    <w:rsid w:val="00036E6B"/>
    <w:rsid w:val="00037461"/>
    <w:rsid w:val="000441BE"/>
    <w:rsid w:val="00071C1F"/>
    <w:rsid w:val="0007708E"/>
    <w:rsid w:val="00086BF3"/>
    <w:rsid w:val="00091382"/>
    <w:rsid w:val="000A07DA"/>
    <w:rsid w:val="000A2BFA"/>
    <w:rsid w:val="000A3096"/>
    <w:rsid w:val="000B0619"/>
    <w:rsid w:val="000B61CA"/>
    <w:rsid w:val="000C7F9E"/>
    <w:rsid w:val="000D405F"/>
    <w:rsid w:val="000F7610"/>
    <w:rsid w:val="00105CAE"/>
    <w:rsid w:val="0011027F"/>
    <w:rsid w:val="00114ED7"/>
    <w:rsid w:val="001300CA"/>
    <w:rsid w:val="00140B0E"/>
    <w:rsid w:val="001734F8"/>
    <w:rsid w:val="00185A43"/>
    <w:rsid w:val="001A5CA9"/>
    <w:rsid w:val="001A6070"/>
    <w:rsid w:val="001B2AC1"/>
    <w:rsid w:val="001B403A"/>
    <w:rsid w:val="001F4583"/>
    <w:rsid w:val="00217980"/>
    <w:rsid w:val="002376B4"/>
    <w:rsid w:val="00271662"/>
    <w:rsid w:val="0027319F"/>
    <w:rsid w:val="0027404F"/>
    <w:rsid w:val="00282882"/>
    <w:rsid w:val="00290AAA"/>
    <w:rsid w:val="00293B83"/>
    <w:rsid w:val="00295E44"/>
    <w:rsid w:val="002B091C"/>
    <w:rsid w:val="002B71E1"/>
    <w:rsid w:val="002C193F"/>
    <w:rsid w:val="002C2CDD"/>
    <w:rsid w:val="002D45C6"/>
    <w:rsid w:val="002D5260"/>
    <w:rsid w:val="002F03FA"/>
    <w:rsid w:val="00313E86"/>
    <w:rsid w:val="00316A71"/>
    <w:rsid w:val="00333CD3"/>
    <w:rsid w:val="00336BAC"/>
    <w:rsid w:val="00337C9C"/>
    <w:rsid w:val="00340365"/>
    <w:rsid w:val="00342B64"/>
    <w:rsid w:val="003628CF"/>
    <w:rsid w:val="00364079"/>
    <w:rsid w:val="003652C8"/>
    <w:rsid w:val="00365AF0"/>
    <w:rsid w:val="00390FD2"/>
    <w:rsid w:val="003A6B11"/>
    <w:rsid w:val="003C5528"/>
    <w:rsid w:val="003D03E5"/>
    <w:rsid w:val="003D607E"/>
    <w:rsid w:val="003F114B"/>
    <w:rsid w:val="003F440B"/>
    <w:rsid w:val="00404938"/>
    <w:rsid w:val="004077FB"/>
    <w:rsid w:val="00414F2E"/>
    <w:rsid w:val="004158D8"/>
    <w:rsid w:val="004178A5"/>
    <w:rsid w:val="004244FF"/>
    <w:rsid w:val="00424DD9"/>
    <w:rsid w:val="004305E4"/>
    <w:rsid w:val="00443C4E"/>
    <w:rsid w:val="0044647E"/>
    <w:rsid w:val="0046104A"/>
    <w:rsid w:val="004717C5"/>
    <w:rsid w:val="00496176"/>
    <w:rsid w:val="00497CD4"/>
    <w:rsid w:val="004A24CC"/>
    <w:rsid w:val="004B5E31"/>
    <w:rsid w:val="004B7DA6"/>
    <w:rsid w:val="004E189E"/>
    <w:rsid w:val="004F44A9"/>
    <w:rsid w:val="004F58E8"/>
    <w:rsid w:val="004F7F2A"/>
    <w:rsid w:val="00505710"/>
    <w:rsid w:val="00523479"/>
    <w:rsid w:val="00543DB7"/>
    <w:rsid w:val="005729B0"/>
    <w:rsid w:val="00583E4F"/>
    <w:rsid w:val="00591BC8"/>
    <w:rsid w:val="00596B1D"/>
    <w:rsid w:val="005B4558"/>
    <w:rsid w:val="0060639C"/>
    <w:rsid w:val="00641630"/>
    <w:rsid w:val="00681093"/>
    <w:rsid w:val="006816B7"/>
    <w:rsid w:val="0068236C"/>
    <w:rsid w:val="00684488"/>
    <w:rsid w:val="006A3CE7"/>
    <w:rsid w:val="006A7746"/>
    <w:rsid w:val="006B7F63"/>
    <w:rsid w:val="006C4C50"/>
    <w:rsid w:val="006D72F9"/>
    <w:rsid w:val="006D76B1"/>
    <w:rsid w:val="006E3F5E"/>
    <w:rsid w:val="00713050"/>
    <w:rsid w:val="00741125"/>
    <w:rsid w:val="007412F0"/>
    <w:rsid w:val="00746F7F"/>
    <w:rsid w:val="007538A8"/>
    <w:rsid w:val="007569C1"/>
    <w:rsid w:val="00761856"/>
    <w:rsid w:val="00763832"/>
    <w:rsid w:val="00772919"/>
    <w:rsid w:val="007B2563"/>
    <w:rsid w:val="007D2696"/>
    <w:rsid w:val="007D2FD2"/>
    <w:rsid w:val="007D406E"/>
    <w:rsid w:val="007D6458"/>
    <w:rsid w:val="007E1901"/>
    <w:rsid w:val="007F6A74"/>
    <w:rsid w:val="00807A01"/>
    <w:rsid w:val="00811117"/>
    <w:rsid w:val="00823C54"/>
    <w:rsid w:val="00841146"/>
    <w:rsid w:val="00870EA2"/>
    <w:rsid w:val="0087574C"/>
    <w:rsid w:val="0088504C"/>
    <w:rsid w:val="0089382B"/>
    <w:rsid w:val="008A1907"/>
    <w:rsid w:val="008B2773"/>
    <w:rsid w:val="008B3986"/>
    <w:rsid w:val="008C6BCA"/>
    <w:rsid w:val="008C7B50"/>
    <w:rsid w:val="008E4B30"/>
    <w:rsid w:val="00906B6D"/>
    <w:rsid w:val="00906BEE"/>
    <w:rsid w:val="009243E7"/>
    <w:rsid w:val="00936723"/>
    <w:rsid w:val="00967AA0"/>
    <w:rsid w:val="00985D58"/>
    <w:rsid w:val="009B3C40"/>
    <w:rsid w:val="009B628E"/>
    <w:rsid w:val="009E11A2"/>
    <w:rsid w:val="009F0959"/>
    <w:rsid w:val="009F22EF"/>
    <w:rsid w:val="009F7AD9"/>
    <w:rsid w:val="00A16C25"/>
    <w:rsid w:val="00A34DF8"/>
    <w:rsid w:val="00A42540"/>
    <w:rsid w:val="00A50939"/>
    <w:rsid w:val="00A7058B"/>
    <w:rsid w:val="00A83413"/>
    <w:rsid w:val="00AA6A40"/>
    <w:rsid w:val="00AA75F6"/>
    <w:rsid w:val="00AB12FA"/>
    <w:rsid w:val="00AC005A"/>
    <w:rsid w:val="00AD00FD"/>
    <w:rsid w:val="00AE71F0"/>
    <w:rsid w:val="00AF0A8E"/>
    <w:rsid w:val="00B01BB4"/>
    <w:rsid w:val="00B146BB"/>
    <w:rsid w:val="00B27019"/>
    <w:rsid w:val="00B5664D"/>
    <w:rsid w:val="00B716CA"/>
    <w:rsid w:val="00B76A83"/>
    <w:rsid w:val="00B80C95"/>
    <w:rsid w:val="00B95704"/>
    <w:rsid w:val="00B965E2"/>
    <w:rsid w:val="00BA10F7"/>
    <w:rsid w:val="00BA5B40"/>
    <w:rsid w:val="00BA701A"/>
    <w:rsid w:val="00BD0206"/>
    <w:rsid w:val="00BE61B1"/>
    <w:rsid w:val="00BE624D"/>
    <w:rsid w:val="00C136AF"/>
    <w:rsid w:val="00C2098A"/>
    <w:rsid w:val="00C20F9D"/>
    <w:rsid w:val="00C3525C"/>
    <w:rsid w:val="00C44766"/>
    <w:rsid w:val="00C456FA"/>
    <w:rsid w:val="00C5176D"/>
    <w:rsid w:val="00C5444A"/>
    <w:rsid w:val="00C60BE6"/>
    <w:rsid w:val="00C612DA"/>
    <w:rsid w:val="00C62C50"/>
    <w:rsid w:val="00C7741E"/>
    <w:rsid w:val="00C875AB"/>
    <w:rsid w:val="00CA3DF1"/>
    <w:rsid w:val="00CA4581"/>
    <w:rsid w:val="00CE18D5"/>
    <w:rsid w:val="00CE299F"/>
    <w:rsid w:val="00CE52D5"/>
    <w:rsid w:val="00D00A2D"/>
    <w:rsid w:val="00D04109"/>
    <w:rsid w:val="00D1062C"/>
    <w:rsid w:val="00D131D8"/>
    <w:rsid w:val="00D35E43"/>
    <w:rsid w:val="00D414A2"/>
    <w:rsid w:val="00D67970"/>
    <w:rsid w:val="00D87BBD"/>
    <w:rsid w:val="00D93C73"/>
    <w:rsid w:val="00D9498C"/>
    <w:rsid w:val="00D97A41"/>
    <w:rsid w:val="00DA1B85"/>
    <w:rsid w:val="00DC0F68"/>
    <w:rsid w:val="00DD3CF6"/>
    <w:rsid w:val="00DD6416"/>
    <w:rsid w:val="00DE01C0"/>
    <w:rsid w:val="00DE578D"/>
    <w:rsid w:val="00DE6C22"/>
    <w:rsid w:val="00DF4E0A"/>
    <w:rsid w:val="00E02DCD"/>
    <w:rsid w:val="00E12C60"/>
    <w:rsid w:val="00E22E87"/>
    <w:rsid w:val="00E25167"/>
    <w:rsid w:val="00E47DE7"/>
    <w:rsid w:val="00E57630"/>
    <w:rsid w:val="00E63812"/>
    <w:rsid w:val="00E86C2B"/>
    <w:rsid w:val="00EB19F7"/>
    <w:rsid w:val="00EB2D52"/>
    <w:rsid w:val="00ED1FC1"/>
    <w:rsid w:val="00ED7DE1"/>
    <w:rsid w:val="00EE6390"/>
    <w:rsid w:val="00EF1706"/>
    <w:rsid w:val="00EF7CC9"/>
    <w:rsid w:val="00F207C0"/>
    <w:rsid w:val="00F20AE5"/>
    <w:rsid w:val="00F47E97"/>
    <w:rsid w:val="00F64314"/>
    <w:rsid w:val="00F645C7"/>
    <w:rsid w:val="00F71509"/>
    <w:rsid w:val="00F80C80"/>
    <w:rsid w:val="00F91BCF"/>
    <w:rsid w:val="00FA3F62"/>
    <w:rsid w:val="00FB3F26"/>
    <w:rsid w:val="00FC3533"/>
    <w:rsid w:val="00FD61F1"/>
    <w:rsid w:val="00FD6C7F"/>
    <w:rsid w:val="00FE6489"/>
    <w:rsid w:val="00FF19F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4C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ma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393DE555C44D579432CA4427D31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9FB39-6322-43EB-8D50-419E209F629E}"/>
      </w:docPartPr>
      <w:docPartBody>
        <w:p w:rsidR="00A70332" w:rsidRDefault="00901074">
          <w:pPr>
            <w:pStyle w:val="71393DE555C44D579432CA4427D31FB8"/>
          </w:pPr>
          <w:r w:rsidRPr="00906BEE">
            <w:t>Objective</w:t>
          </w:r>
        </w:p>
      </w:docPartBody>
    </w:docPart>
    <w:docPart>
      <w:docPartPr>
        <w:name w:val="0A1A8526BEBA405AAB299BBB8CEBF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72CA-7B1D-4CE7-A2D9-3FEC1EBF9811}"/>
      </w:docPartPr>
      <w:docPartBody>
        <w:p w:rsidR="00A70332" w:rsidRDefault="00901074">
          <w:pPr>
            <w:pStyle w:val="0A1A8526BEBA405AAB299BBB8CEBFC38"/>
          </w:pPr>
          <w:r w:rsidRPr="00906BEE">
            <w:t>Skills</w:t>
          </w:r>
        </w:p>
      </w:docPartBody>
    </w:docPart>
    <w:docPart>
      <w:docPartPr>
        <w:name w:val="81EC4540BC66495FA16E8C48A4CF1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5D0A5-5175-4E25-B042-AEA4B3E103A5}"/>
      </w:docPartPr>
      <w:docPartBody>
        <w:p w:rsidR="00A70332" w:rsidRDefault="00901074">
          <w:pPr>
            <w:pStyle w:val="81EC4540BC66495FA16E8C48A4CF1E3C"/>
          </w:pPr>
          <w:r w:rsidRPr="00906BEE">
            <w:t>Experience</w:t>
          </w:r>
        </w:p>
      </w:docPartBody>
    </w:docPart>
    <w:docPart>
      <w:docPartPr>
        <w:name w:val="AFA7B0A102BF4CB38B67E45A3CE7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045D9-8C91-4C5A-B308-4C7B1EB24AD7}"/>
      </w:docPartPr>
      <w:docPartBody>
        <w:p w:rsidR="00A70332" w:rsidRDefault="00901074">
          <w:pPr>
            <w:pStyle w:val="AFA7B0A102BF4CB38B67E45A3CE7BC3A"/>
          </w:pPr>
          <w:r w:rsidRPr="00906BEE">
            <w:t>Education</w:t>
          </w:r>
        </w:p>
      </w:docPartBody>
    </w:docPart>
    <w:docPart>
      <w:docPartPr>
        <w:name w:val="7380E92591F546D696800D71F72A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BCC5F-25BE-40C3-B11D-1031B9594EEF}"/>
      </w:docPartPr>
      <w:docPartBody>
        <w:p w:rsidR="00A70332" w:rsidRDefault="00901074">
          <w:pPr>
            <w:pStyle w:val="7380E92591F546D696800D71F72AA9A4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74"/>
    <w:rsid w:val="00027109"/>
    <w:rsid w:val="000357A8"/>
    <w:rsid w:val="000749FD"/>
    <w:rsid w:val="001235E2"/>
    <w:rsid w:val="0018774D"/>
    <w:rsid w:val="001B3CC6"/>
    <w:rsid w:val="001B46BF"/>
    <w:rsid w:val="001F6FD8"/>
    <w:rsid w:val="001F754E"/>
    <w:rsid w:val="002A1888"/>
    <w:rsid w:val="005E237F"/>
    <w:rsid w:val="006557E7"/>
    <w:rsid w:val="00706A7D"/>
    <w:rsid w:val="00711FCD"/>
    <w:rsid w:val="007957F5"/>
    <w:rsid w:val="007D0445"/>
    <w:rsid w:val="00901074"/>
    <w:rsid w:val="00947E99"/>
    <w:rsid w:val="00990AB6"/>
    <w:rsid w:val="00997515"/>
    <w:rsid w:val="00A001DD"/>
    <w:rsid w:val="00A131AB"/>
    <w:rsid w:val="00A36C53"/>
    <w:rsid w:val="00A42E85"/>
    <w:rsid w:val="00A514A5"/>
    <w:rsid w:val="00A70332"/>
    <w:rsid w:val="00B35416"/>
    <w:rsid w:val="00B560AD"/>
    <w:rsid w:val="00B81697"/>
    <w:rsid w:val="00BA3453"/>
    <w:rsid w:val="00BC59D7"/>
    <w:rsid w:val="00BE2659"/>
    <w:rsid w:val="00C16C71"/>
    <w:rsid w:val="00C2225D"/>
    <w:rsid w:val="00C351D0"/>
    <w:rsid w:val="00CE1E7E"/>
    <w:rsid w:val="00D133EF"/>
    <w:rsid w:val="00D157BC"/>
    <w:rsid w:val="00D93E62"/>
    <w:rsid w:val="00DF4140"/>
    <w:rsid w:val="00F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CCE04F3D64A3DACAAA8439FF77899">
    <w:name w:val="C59CCE04F3D64A3DACAAA8439FF77899"/>
  </w:style>
  <w:style w:type="paragraph" w:customStyle="1" w:styleId="71393DE555C44D579432CA4427D31FB8">
    <w:name w:val="71393DE555C44D579432CA4427D31FB8"/>
  </w:style>
  <w:style w:type="paragraph" w:customStyle="1" w:styleId="01A04D31FCF54C5E84870FAF98DDC4B3">
    <w:name w:val="01A04D31FCF54C5E84870FAF98DDC4B3"/>
    <w:rsid w:val="00A42E85"/>
  </w:style>
  <w:style w:type="paragraph" w:customStyle="1" w:styleId="0A1A8526BEBA405AAB299BBB8CEBFC38">
    <w:name w:val="0A1A8526BEBA405AAB299BBB8CEBFC38"/>
  </w:style>
  <w:style w:type="paragraph" w:customStyle="1" w:styleId="526AC989091549DC8E230FABE242300D">
    <w:name w:val="526AC989091549DC8E230FABE242300D"/>
  </w:style>
  <w:style w:type="paragraph" w:customStyle="1" w:styleId="69F6E8D01C274DA8A18833B2316BDDAF">
    <w:name w:val="69F6E8D01C274DA8A18833B2316BDDAF"/>
  </w:style>
  <w:style w:type="paragraph" w:customStyle="1" w:styleId="31748ACA9BD54401834E941D371E4DC0">
    <w:name w:val="31748ACA9BD54401834E941D371E4DC0"/>
  </w:style>
  <w:style w:type="paragraph" w:customStyle="1" w:styleId="81EC4540BC66495FA16E8C48A4CF1E3C">
    <w:name w:val="81EC4540BC66495FA16E8C48A4CF1E3C"/>
  </w:style>
  <w:style w:type="paragraph" w:customStyle="1" w:styleId="3B46E548C7774189BBAD63899F4F6509">
    <w:name w:val="3B46E548C7774189BBAD63899F4F6509"/>
  </w:style>
  <w:style w:type="paragraph" w:customStyle="1" w:styleId="EAB5D369C40C4FD1A902C3DC26B97DF8">
    <w:name w:val="EAB5D369C40C4FD1A902C3DC26B97DF8"/>
  </w:style>
  <w:style w:type="paragraph" w:customStyle="1" w:styleId="13607D1236514CE5A4DE07FA7B4814C0">
    <w:name w:val="13607D1236514CE5A4DE07FA7B4814C0"/>
  </w:style>
  <w:style w:type="paragraph" w:customStyle="1" w:styleId="6C581A863E664A88A2EDEE4B1ED10742">
    <w:name w:val="6C581A863E664A88A2EDEE4B1ED10742"/>
  </w:style>
  <w:style w:type="paragraph" w:customStyle="1" w:styleId="C58B02FB08B8418A9A6D569FD74B3FD2">
    <w:name w:val="C58B02FB08B8418A9A6D569FD74B3FD2"/>
  </w:style>
  <w:style w:type="paragraph" w:customStyle="1" w:styleId="0254735B63FF46AAAECE58859A0C4A27">
    <w:name w:val="0254735B63FF46AAAECE58859A0C4A27"/>
  </w:style>
  <w:style w:type="paragraph" w:customStyle="1" w:styleId="216B620D09E84F70900A256B65411AE0">
    <w:name w:val="216B620D09E84F70900A256B65411AE0"/>
  </w:style>
  <w:style w:type="paragraph" w:customStyle="1" w:styleId="776ED4CBED0C48288DF1DFF4EDB5CE43">
    <w:name w:val="776ED4CBED0C48288DF1DFF4EDB5CE43"/>
  </w:style>
  <w:style w:type="paragraph" w:customStyle="1" w:styleId="AFA7B0A102BF4CB38B67E45A3CE7BC3A">
    <w:name w:val="AFA7B0A102BF4CB38B67E45A3CE7BC3A"/>
  </w:style>
  <w:style w:type="paragraph" w:customStyle="1" w:styleId="6EE3BB3DFC704385A4C67A91E2A6594F">
    <w:name w:val="6EE3BB3DFC704385A4C67A91E2A6594F"/>
  </w:style>
  <w:style w:type="paragraph" w:customStyle="1" w:styleId="4DE44DDD4E2E421BA8ABBBF532B458F0">
    <w:name w:val="4DE44DDD4E2E421BA8ABBBF532B458F0"/>
  </w:style>
  <w:style w:type="paragraph" w:customStyle="1" w:styleId="CF45C5CA107F4E84B7A23B072DE84C12">
    <w:name w:val="CF45C5CA107F4E84B7A23B072DE84C12"/>
  </w:style>
  <w:style w:type="paragraph" w:customStyle="1" w:styleId="A00AC85CBDF046289BA4C384C46F5980">
    <w:name w:val="A00AC85CBDF046289BA4C384C46F5980"/>
  </w:style>
  <w:style w:type="paragraph" w:customStyle="1" w:styleId="ED33F1853E9A40BFBEE1C6BFE09E4803">
    <w:name w:val="ED33F1853E9A40BFBEE1C6BFE09E4803"/>
  </w:style>
  <w:style w:type="paragraph" w:customStyle="1" w:styleId="7380E92591F546D696800D71F72AA9A4">
    <w:name w:val="7380E92591F546D696800D71F72AA9A4"/>
  </w:style>
  <w:style w:type="paragraph" w:customStyle="1" w:styleId="95446A085410477E946DD8AD57BCAF77">
    <w:name w:val="95446A085410477E946DD8AD57BCAF77"/>
  </w:style>
  <w:style w:type="paragraph" w:customStyle="1" w:styleId="4EFAA2C9B626487C825CE60181973210">
    <w:name w:val="4EFAA2C9B626487C825CE60181973210"/>
  </w:style>
  <w:style w:type="paragraph" w:customStyle="1" w:styleId="3D915E39F31F4884BC45D1A0FD16EC77">
    <w:name w:val="3D915E39F31F4884BC45D1A0FD16EC77"/>
    <w:rsid w:val="00B3541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CCE04F3D64A3DACAAA8439FF77899">
    <w:name w:val="C59CCE04F3D64A3DACAAA8439FF77899"/>
  </w:style>
  <w:style w:type="paragraph" w:customStyle="1" w:styleId="71393DE555C44D579432CA4427D31FB8">
    <w:name w:val="71393DE555C44D579432CA4427D31FB8"/>
  </w:style>
  <w:style w:type="paragraph" w:customStyle="1" w:styleId="01A04D31FCF54C5E84870FAF98DDC4B3">
    <w:name w:val="01A04D31FCF54C5E84870FAF98DDC4B3"/>
    <w:rsid w:val="00A42E85"/>
  </w:style>
  <w:style w:type="paragraph" w:customStyle="1" w:styleId="0A1A8526BEBA405AAB299BBB8CEBFC38">
    <w:name w:val="0A1A8526BEBA405AAB299BBB8CEBFC38"/>
  </w:style>
  <w:style w:type="paragraph" w:customStyle="1" w:styleId="526AC989091549DC8E230FABE242300D">
    <w:name w:val="526AC989091549DC8E230FABE242300D"/>
  </w:style>
  <w:style w:type="paragraph" w:customStyle="1" w:styleId="69F6E8D01C274DA8A18833B2316BDDAF">
    <w:name w:val="69F6E8D01C274DA8A18833B2316BDDAF"/>
  </w:style>
  <w:style w:type="paragraph" w:customStyle="1" w:styleId="31748ACA9BD54401834E941D371E4DC0">
    <w:name w:val="31748ACA9BD54401834E941D371E4DC0"/>
  </w:style>
  <w:style w:type="paragraph" w:customStyle="1" w:styleId="81EC4540BC66495FA16E8C48A4CF1E3C">
    <w:name w:val="81EC4540BC66495FA16E8C48A4CF1E3C"/>
  </w:style>
  <w:style w:type="paragraph" w:customStyle="1" w:styleId="3B46E548C7774189BBAD63899F4F6509">
    <w:name w:val="3B46E548C7774189BBAD63899F4F6509"/>
  </w:style>
  <w:style w:type="paragraph" w:customStyle="1" w:styleId="EAB5D369C40C4FD1A902C3DC26B97DF8">
    <w:name w:val="EAB5D369C40C4FD1A902C3DC26B97DF8"/>
  </w:style>
  <w:style w:type="paragraph" w:customStyle="1" w:styleId="13607D1236514CE5A4DE07FA7B4814C0">
    <w:name w:val="13607D1236514CE5A4DE07FA7B4814C0"/>
  </w:style>
  <w:style w:type="paragraph" w:customStyle="1" w:styleId="6C581A863E664A88A2EDEE4B1ED10742">
    <w:name w:val="6C581A863E664A88A2EDEE4B1ED10742"/>
  </w:style>
  <w:style w:type="paragraph" w:customStyle="1" w:styleId="C58B02FB08B8418A9A6D569FD74B3FD2">
    <w:name w:val="C58B02FB08B8418A9A6D569FD74B3FD2"/>
  </w:style>
  <w:style w:type="paragraph" w:customStyle="1" w:styleId="0254735B63FF46AAAECE58859A0C4A27">
    <w:name w:val="0254735B63FF46AAAECE58859A0C4A27"/>
  </w:style>
  <w:style w:type="paragraph" w:customStyle="1" w:styleId="216B620D09E84F70900A256B65411AE0">
    <w:name w:val="216B620D09E84F70900A256B65411AE0"/>
  </w:style>
  <w:style w:type="paragraph" w:customStyle="1" w:styleId="776ED4CBED0C48288DF1DFF4EDB5CE43">
    <w:name w:val="776ED4CBED0C48288DF1DFF4EDB5CE43"/>
  </w:style>
  <w:style w:type="paragraph" w:customStyle="1" w:styleId="AFA7B0A102BF4CB38B67E45A3CE7BC3A">
    <w:name w:val="AFA7B0A102BF4CB38B67E45A3CE7BC3A"/>
  </w:style>
  <w:style w:type="paragraph" w:customStyle="1" w:styleId="6EE3BB3DFC704385A4C67A91E2A6594F">
    <w:name w:val="6EE3BB3DFC704385A4C67A91E2A6594F"/>
  </w:style>
  <w:style w:type="paragraph" w:customStyle="1" w:styleId="4DE44DDD4E2E421BA8ABBBF532B458F0">
    <w:name w:val="4DE44DDD4E2E421BA8ABBBF532B458F0"/>
  </w:style>
  <w:style w:type="paragraph" w:customStyle="1" w:styleId="CF45C5CA107F4E84B7A23B072DE84C12">
    <w:name w:val="CF45C5CA107F4E84B7A23B072DE84C12"/>
  </w:style>
  <w:style w:type="paragraph" w:customStyle="1" w:styleId="A00AC85CBDF046289BA4C384C46F5980">
    <w:name w:val="A00AC85CBDF046289BA4C384C46F5980"/>
  </w:style>
  <w:style w:type="paragraph" w:customStyle="1" w:styleId="ED33F1853E9A40BFBEE1C6BFE09E4803">
    <w:name w:val="ED33F1853E9A40BFBEE1C6BFE09E4803"/>
  </w:style>
  <w:style w:type="paragraph" w:customStyle="1" w:styleId="7380E92591F546D696800D71F72AA9A4">
    <w:name w:val="7380E92591F546D696800D71F72AA9A4"/>
  </w:style>
  <w:style w:type="paragraph" w:customStyle="1" w:styleId="95446A085410477E946DD8AD57BCAF77">
    <w:name w:val="95446A085410477E946DD8AD57BCAF77"/>
  </w:style>
  <w:style w:type="paragraph" w:customStyle="1" w:styleId="4EFAA2C9B626487C825CE60181973210">
    <w:name w:val="4EFAA2C9B626487C825CE60181973210"/>
  </w:style>
  <w:style w:type="paragraph" w:customStyle="1" w:styleId="3D915E39F31F4884BC45D1A0FD16EC77">
    <w:name w:val="3D915E39F31F4884BC45D1A0FD16EC77"/>
    <w:rsid w:val="00B35416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2020-11-25T21:11:00Z</dcterms:created>
  <dcterms:modified xsi:type="dcterms:W3CDTF">2020-11-28T06:28:00Z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