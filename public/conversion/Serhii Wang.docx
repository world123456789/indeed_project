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1C866C1B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B0BDDB3" w14:textId="357CA690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6E18DC2" wp14:editId="3608143C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69227660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497CD4">
              <w:t xml:space="preserve"> </w:t>
            </w:r>
            <w:r w:rsidR="0027319F">
              <w:t>SW</w:t>
            </w:r>
          </w:p>
          <w:p w14:paraId="0144EAB5" w14:textId="77777777" w:rsidR="00A50939" w:rsidRPr="00906BEE" w:rsidRDefault="002D526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71393DE555C44D579432CA4427D31FB8"/>
                </w:placeholder>
                <w:temporary/>
                <w:showingPlcHdr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5624DC78" w14:textId="4036F574" w:rsidR="002C2CDD" w:rsidRPr="00906BEE" w:rsidRDefault="00A7058B" w:rsidP="009B628E">
            <w:r>
              <w:t>
• Highly responsible and well-organized team member with leadership skills and strong obligation for
prioritizing deadlines. 
• Knowledge of OOP and functional programming concepts and approaches, creating application
design and structure, managing code quality and technical decisions in developer teams. 
• Open and initiative for innovative and agile approach to development. 
• Active team member and participant in communications with clients, always ready to provide
solutions and results in shortest terms.
</w:t>
            </w:r>
          </w:p>
          <w:p w14:paraId="5F2AD630" w14:textId="77777777" w:rsidR="002C2CDD" w:rsidRPr="00906BEE" w:rsidRDefault="002D526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0A1A8526BEBA405AAB299BBB8CEBFC38"/>
                </w:placeholder>
                <w:temporary/>
                <w:showingPlcHdr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4B48A570" w14:textId="77777777" w:rsidR="00807A01" w:rsidRDefault="00807A01" w:rsidP="00807A01">
            <w:r>
              <w:t>
</w:t>
            </w:r>
          </w:p>
          <w:p w14:paraId="3CFF8BCF" w14:textId="77777777" w:rsidR="00807A01" w:rsidRDefault="00807A01" w:rsidP="00807A01">
            <w:r>
              <w:t>Bootstrap</w:t>
            </w:r>
          </w:p>
          <w:p w14:paraId="32A36109" w14:textId="77777777" w:rsidR="00807A01" w:rsidRDefault="00807A01" w:rsidP="00807A01">
            <w:r>
              <w:t>AJAX</w:t>
            </w:r>
          </w:p>
          <w:p w14:paraId="40CE7222" w14:textId="77777777" w:rsidR="00807A01" w:rsidRDefault="00807A01" w:rsidP="00807A01">
            <w:r>
              <w:t>Front-End Development</w:t>
            </w:r>
          </w:p>
          <w:p w14:paraId="4AFD505A" w14:textId="77777777" w:rsidR="00807A01" w:rsidRDefault="00807A01" w:rsidP="00807A01">
            <w:r>
              <w:t>JavaScript</w:t>
            </w:r>
          </w:p>
          <w:p w14:paraId="730069E7" w14:textId="77777777" w:rsidR="00807A01" w:rsidRDefault="00807A01" w:rsidP="00807A01">
            <w:r>
              <w:t>React</w:t>
            </w:r>
          </w:p>
          <w:p w14:paraId="71EBC19E" w14:textId="77777777" w:rsidR="00807A01" w:rsidRDefault="00807A01" w:rsidP="00807A01">
            <w:r>
              <w:t>Node.js</w:t>
            </w:r>
          </w:p>
          <w:p w14:paraId="7C6FD097" w14:textId="77777777" w:rsidR="00807A01" w:rsidRDefault="00807A01" w:rsidP="00807A01">
            <w:r>
              <w:t>Redux</w:t>
            </w:r>
          </w:p>
          <w:p w14:paraId="68A23D58" w14:textId="77777777" w:rsidR="00807A01" w:rsidRDefault="00807A01" w:rsidP="00807A01">
            <w:r>
              <w:t>User Interface (UI)</w:t>
            </w:r>
          </w:p>
          <w:p w14:paraId="331848FD" w14:textId="77777777" w:rsidR="00807A01" w:rsidRDefault="00807A01" w:rsidP="00807A01">
            <w:r>
              <w:t>Angularjs</w:t>
            </w:r>
          </w:p>
          <w:p w14:paraId="54FDAC86" w14:textId="77296641" w:rsidR="003F440B" w:rsidRDefault="003F440B" w:rsidP="003F440B">
            <w:r>
              <w:t>Vue</w:t>
            </w:r>
          </w:p>
          <w:p w14:paraId="3073A369" w14:textId="0D1AD95D" w:rsidR="003F440B" w:rsidRDefault="003F440B" w:rsidP="003F440B">
            <w:r>
              <w:t>Html5</w:t>
            </w:r>
          </w:p>
          <w:p w14:paraId="5F50D380" w14:textId="0BA8AE1A" w:rsidR="003F440B" w:rsidRDefault="003F440B" w:rsidP="003F440B">
            <w:r>
              <w:t>Typescript</w:t>
            </w:r>
          </w:p>
          <w:p w14:paraId="3ACEC5F8" w14:textId="6577C72B" w:rsidR="003F440B" w:rsidRDefault="003F440B" w:rsidP="003F440B">
            <w:r>
              <w:t>Php</w:t>
            </w:r>
          </w:p>
          <w:p w14:paraId="298D8739" w14:textId="60A359C1" w:rsidR="003F440B" w:rsidRDefault="003F440B" w:rsidP="003F440B">
            <w:r>
              <w:t>Css3</w:t>
            </w:r>
          </w:p>
          <w:p w14:paraId="35895E2A" w14:textId="5577BFC3" w:rsidR="003F440B" w:rsidRDefault="003F440B" w:rsidP="003F440B">
            <w:r>
              <w:t>Ionic</w:t>
            </w:r>
          </w:p>
          <w:p w14:paraId="71EE3D88" w14:textId="139B3D85" w:rsidR="003F440B" w:rsidRDefault="003F440B" w:rsidP="003F440B">
            <w:r>
              <w:t>React Native</w:t>
            </w:r>
          </w:p>
          <w:p w14:paraId="5BBB8729" w14:textId="08AFF0D3" w:rsidR="003F440B" w:rsidRDefault="003F440B" w:rsidP="003F440B">
            <w:r>
              <w:t>Laravel</w:t>
            </w:r>
          </w:p>
          <w:p w14:paraId="22D069B2" w14:textId="77777777" w:rsidR="003F440B" w:rsidRDefault="003F440B" w:rsidP="00BA10F7"/>
          <w:p w14:paraId="3EA135CC" w14:textId="77777777" w:rsidR="00C456FA" w:rsidRDefault="00C456FA" w:rsidP="00BA10F7"/>
          <w:p w14:paraId="4999A5AE" w14:textId="77777777" w:rsidR="00C456FA" w:rsidRDefault="00C456FA" w:rsidP="00BA10F7"/>
          <w:p w14:paraId="0967CD2D" w14:textId="26342C92" w:rsidR="00C456FA" w:rsidRPr="00906BEE" w:rsidRDefault="00C456FA" w:rsidP="00BA10F7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7F78EC9A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551B5AA" w14:textId="358622EF" w:rsidR="0060639C" w:rsidRPr="001A6070" w:rsidRDefault="00596B1D" w:rsidP="00906BEE">
                  <w:pPr>
                    <w:pStyle w:val="Heading2"/>
                    <w:outlineLvl w:val="1"/>
                    <w:rPr>
                      <w:sz w:val="52"/>
                      <w:szCs w:val="52"/>
                    </w:rPr>
                  </w:pPr>
                  <w:r w:rsidRPr="001A6070">
                    <w:rPr>
                      <w:sz w:val="52"/>
                      <w:szCs w:val="52"/>
                    </w:rPr>
                    <w:t>Serhii Wang</w:t>
                  </w:r>
                </w:p>
                <w:p w14:paraId="4BA81804" w14:textId="51291193" w:rsidR="00906BEE" w:rsidRDefault="001A6070" w:rsidP="00906BEE">
                  <w:pPr>
                    <w:pStyle w:val="Heading2"/>
                    <w:outlineLvl w:val="1"/>
                  </w:pPr>
                  <w:r>
                    <w:t>
Senior Full Stack Developer
</w:t>
                  </w:r>
                </w:p>
                <w:p w14:paraId="4D3182EF" w14:textId="0D3AB0C0" w:rsidR="005B4558" w:rsidRPr="00906BEE" w:rsidRDefault="00D131D8" w:rsidP="00D131D8">
                  <w:pPr>
                    <w:pStyle w:val="Heading2"/>
                    <w:outlineLvl w:val="1"/>
                  </w:pPr>
                  <w:r>
                    <w:t>Saskatoon, SK	 S7K 2R6	</w:t>
                  </w:r>
                </w:p>
              </w:tc>
            </w:tr>
          </w:tbl>
          <w:p w14:paraId="5D19D1B8" w14:textId="77777777" w:rsidR="002C2CDD" w:rsidRPr="00906BEE" w:rsidRDefault="002D526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81EC4540BC66495FA16E8C48A4CF1E3C"/>
                </w:placeholder>
                <w:temporary/>
                <w:showingPlcHdr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77F27669" w14:textId="1ACC6BB5" w:rsidR="00037461" w:rsidRPr="00CE299F" w:rsidRDefault="00037461" w:rsidP="00037461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SENIOR FRONTEND DEVELOPER-StubHub-January 2020 to March 2020</w:t>
            </w:r>
          </w:p>
          <w:p w14:paraId="7B15372B" w14:textId="47BE8F47" w:rsidR="00037461" w:rsidRDefault="00037461" w:rsidP="007569C1">
            <w:pPr>
              <w:rPr>
                <w:sz w:val="20"/>
                <w:szCs w:val="20"/>
              </w:rPr>
            </w:pPr>
            <w:r w:rsidRPr="00CE299F">
              <w:rPr>
                <w:sz w:val="16"/>
                <w:szCs w:val="16"/>
              </w:rPr>
              <w:t>-
• Designed UI architecture with loose coupling, reusability, and maintainability in mind. 
• Built new inventory management and supply intelligence apps using above architecture and modern
tech stack. 
• Developed middleware server. 
• Introduced code quality standards and supervised junior team members resulting in facilitating tech-
debt backlog and reduction of production issues.
</w:t>
            </w:r>
          </w:p>
          <w:p w14:paraId="38183279" w14:textId="2BC8D9D5" w:rsidR="002C2CDD" w:rsidRPr="00CE299F" w:rsidRDefault="00E47DE7" w:rsidP="007569C1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SENIOR FULLSTACK DEVELOPER</w:t>
            </w:r>
            <w:r w:rsidR="008B3986" w:rsidRPr="00CE299F">
              <w:rPr>
                <w:sz w:val="20"/>
                <w:szCs w:val="20"/>
              </w:rPr>
              <w:t>-Nimses-March 2018 to October 2019</w:t>
            </w:r>
          </w:p>
          <w:p w14:paraId="6ED9E5A8" w14:textId="623A6818" w:rsidR="00906B6D" w:rsidRDefault="00906B6D" w:rsidP="007569C1">
            <w:pPr>
              <w:rPr>
                <w:sz w:val="16"/>
                <w:szCs w:val="16"/>
              </w:rPr>
            </w:pPr>
            <w:r w:rsidRPr="00CE299F">
              <w:rPr>
                <w:sz w:val="16"/>
                <w:szCs w:val="16"/>
              </w:rPr>
              <w:t>-
• Developed complex UI in React Native, React tech stack (Redux, Reselect, Recompose, React strap,
Material-UI, TypeScript, HTML, SCSS) ensuring on-time delivery in a fast-paced startup environment. 
• Designed and implemented from scratch an internal analytics and troubleshooting tool with React
front-end and Node.js GraphQL back-end. 
• Assured quality control with unit tests in Jest and automated end-to-end tests in Cypress.
</w:t>
            </w:r>
          </w:p>
          <w:p w14:paraId="7FE18496" w14:textId="2D0B8436" w:rsidR="00ED7DE1" w:rsidRPr="00CE299F" w:rsidRDefault="00ED7DE1" w:rsidP="00ED7DE1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WEB / LEAD DEVELOPER-Star-September 2015 to December 2017</w:t>
            </w:r>
          </w:p>
          <w:p w14:paraId="09A87657" w14:textId="5C4271DB" w:rsidR="00ED7DE1" w:rsidRPr="00CE299F" w:rsidRDefault="00ED7DE1" w:rsidP="00ED7DE1">
            <w:pPr>
              <w:rPr>
                <w:sz w:val="16"/>
                <w:szCs w:val="16"/>
              </w:rPr>
            </w:pPr>
            <w:r w:rsidRPr="00CE299F">
              <w:rPr>
                <w:sz w:val="16"/>
                <w:szCs w:val="16"/>
              </w:rPr>
              <w:t>-
• Led UI core platform team and responsible for general front-end architecture of the family of ads
management products developed by several distributed front-end teams. 
• Decoupled the large-scale monolith UI app into a set of standalone SPAs with common reusable core
platform resulting in a less coupled, more flexible and scalable micro front-ends architecture. 
• Successfully migrated core platform. 
• Developed and maintained internal design system of complex UI widgets.
</w:t>
            </w:r>
          </w:p>
          <w:p w14:paraId="1ED0A739" w14:textId="6494B27D" w:rsidR="00ED7DE1" w:rsidRPr="00CE299F" w:rsidRDefault="00ED7DE1" w:rsidP="00ED7DE1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WEB DEVELOPER-Sayu-April 2009 to July 2015</w:t>
            </w:r>
          </w:p>
          <w:p w14:paraId="45ABF15A" w14:textId="19736AA6" w:rsidR="00ED7DE1" w:rsidRDefault="00ED7DE1" w:rsidP="00ED7DE1">
            <w:pPr>
              <w:rPr>
                <w:sz w:val="16"/>
                <w:szCs w:val="16"/>
              </w:rPr>
            </w:pPr>
            <w:r w:rsidRPr="00CE299F">
              <w:rPr>
                <w:sz w:val="16"/>
                <w:szCs w:val="16"/>
              </w:rPr>
              <w:t>-
• Designed architecture and led UI development of an inhouse social media marketing CMS system. 
• Developed front-end of a big enterprise-level financial system using JavaScript, HTML, CSS,
AngularJS 1.x, Bootstrap, LESS, Gulp, Karma, Jasmine. 
• Built UI for POC of a new finance product using AngularJS and TypeScript.
</w:t>
            </w:r>
          </w:p>
          <w:p w14:paraId="5339FBFA" w14:textId="443DC024" w:rsidR="00026274" w:rsidRPr="00CE299F" w:rsidRDefault="00026274" w:rsidP="00026274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/>
            </w:r>
          </w:p>
          <w:p w14:paraId="728493AA" w14:textId="0A7CCFCB" w:rsidR="00026274" w:rsidRDefault="00026274" w:rsidP="00026274">
            <w:pPr>
              <w:rPr>
                <w:sz w:val="16"/>
                <w:szCs w:val="16"/>
              </w:rPr>
            </w:pPr>
            <w:r w:rsidRPr="00CE299F">
              <w:rPr>
                <w:sz w:val="16"/>
                <w:szCs w:val="16"/>
              </w:rPr>
              <w:t/>
            </w:r>
          </w:p>
          <w:p w14:paraId="13550D39" w14:textId="77777777" w:rsidR="002C2CDD" w:rsidRPr="00906BEE" w:rsidRDefault="002D526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AFA7B0A102BF4CB38B67E45A3CE7BC3A"/>
                </w:placeholder>
                <w:temporary/>
                <w:showingPlcHdr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F497BA9" w14:textId="2AB27108" w:rsidR="00337C9C" w:rsidRDefault="00EF1706" w:rsidP="00D87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Bachelor's Degree in Computer Science</w:t>
            </w:r>
          </w:p>
          <w:p w14:paraId="579E816B" w14:textId="12F33B58" w:rsidR="00337C9C" w:rsidRDefault="00EF1706" w:rsidP="00D87B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HONG KONG UNIVERSITY OF SCIENCE</w:t>
            </w:r>
          </w:p>
          <w:p w14:paraId="1A9418F0" w14:textId="4529E0CA" w:rsidR="00D87BBD" w:rsidRDefault="00EF1706" w:rsidP="00D87BBD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April 2004 to August 2008</w:t>
            </w:r>
          </w:p>
          <w:p w14:paraId="4D7B0AE9" w14:textId="3B356160" w:rsidR="00337C9C" w:rsidRDefault="00EF1706" w:rsidP="00D87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  <w:p w14:paraId="32890C00" w14:textId="43DCEEC1" w:rsidR="00337C9C" w:rsidRDefault="00EF1706" w:rsidP="00D87B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  <w:p w14:paraId="783C707F" w14:textId="24B73B12" w:rsidR="00D87BBD" w:rsidRPr="00CE299F" w:rsidRDefault="00EF1706" w:rsidP="00D87BBD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/>
            </w:r>
          </w:p>
          <w:p w14:paraId="4CADE4F3" w14:textId="0BCD6822" w:rsidR="003652C8" w:rsidRPr="00906BEE" w:rsidRDefault="003652C8" w:rsidP="003652C8">
            <w:pPr>
              <w:pStyle w:val="Heading3"/>
            </w:pPr>
            <w:r>
              <w:t>certification and licenses</w:t>
            </w:r>
          </w:p>
          <w:p w14:paraId="2FBF2BD4" w14:textId="77777777" w:rsidR="00FA3F62" w:rsidRDefault="00FA3F62" w:rsidP="00FA3F62">
            <w:pPr>
              <w:pStyle w:val="Heading4"/>
              <w:rPr>
                <w:sz w:val="20"/>
                <w:szCs w:val="20"/>
              </w:rPr>
            </w:pPr>
            <w:r w:rsidRPr="003A6B11">
              <w:rPr>
                <w:sz w:val="20"/>
                <w:szCs w:val="20"/>
              </w:rPr>
              <w:t/>
            </w:r>
          </w:p>
          <w:p w14:paraId="54013DC7" w14:textId="77777777" w:rsidR="00FA3F62" w:rsidRDefault="00FA3F62" w:rsidP="00FA3F62">
            <w:pPr>
              <w:pStyle w:val="Heading4"/>
            </w:pPr>
            <w:r w:rsidRPr="003A6B11">
              <w:rPr>
                <w:sz w:val="20"/>
                <w:szCs w:val="20"/>
              </w:rPr>
              <w:t/>
            </w:r>
          </w:p>
          <w:p w14:paraId="4EABEC5C" w14:textId="77777777" w:rsidR="00FA3F62" w:rsidRDefault="00FA3F62" w:rsidP="00FA3F62">
            <w:pPr>
              <w:pStyle w:val="Heading4"/>
            </w:pPr>
            <w:r w:rsidRPr="003A6B11">
              <w:rPr>
                <w:sz w:val="20"/>
                <w:szCs w:val="20"/>
              </w:rPr>
              <w:t/>
            </w:r>
            <w:bookmarkStart w:id="0" w:name="_GoBack"/>
          </w:p>
          <w:bookmarkEnd w:id="0"/>
          <w:p w14:paraId="0494098E" w14:textId="12C2D24B" w:rsidR="002C2CDD" w:rsidRPr="00906BEE" w:rsidRDefault="003652C8" w:rsidP="007569C1">
            <w:pPr>
              <w:pStyle w:val="Heading3"/>
            </w:pPr>
            <w:r>
              <w:t>assessments</w:t>
            </w:r>
          </w:p>
          <w:p w14:paraId="07509CA4" w14:textId="77777777" w:rsidR="00FA3F62" w:rsidRDefault="00FA3F62" w:rsidP="00FA3F62">
            <w:pPr>
              <w:rPr>
                <w:sz w:val="20"/>
                <w:szCs w:val="20"/>
              </w:rPr>
            </w:pPr>
            <w:r w:rsidRPr="00C3525C">
              <w:rPr>
                <w:sz w:val="20"/>
                <w:szCs w:val="20"/>
              </w:rPr>
              <w:t/>
            </w:r>
          </w:p>
          <w:p w14:paraId="3A95E9C3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lastRenderedPageBreak/>
              <w:t/>
            </w:r>
          </w:p>
          <w:p w14:paraId="2435C1CC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3D586E6D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049111BC" w14:textId="77777777" w:rsidR="00FA3F62" w:rsidRDefault="00FA3F62" w:rsidP="00FA3F62">
            <w:pPr>
              <w:rPr>
                <w:sz w:val="20"/>
                <w:szCs w:val="20"/>
              </w:rPr>
            </w:pPr>
            <w:r w:rsidRPr="00C3525C">
              <w:rPr>
                <w:sz w:val="20"/>
                <w:szCs w:val="20"/>
              </w:rPr>
              <w:t/>
            </w:r>
          </w:p>
          <w:p w14:paraId="4C620D5F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68A7D891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0A2C1177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57A6AD17" w14:textId="77777777" w:rsidR="00FA3F62" w:rsidRDefault="00FA3F62" w:rsidP="00FA3F62">
            <w:pPr>
              <w:rPr>
                <w:sz w:val="20"/>
                <w:szCs w:val="20"/>
              </w:rPr>
            </w:pPr>
            <w:r w:rsidRPr="00C3525C">
              <w:rPr>
                <w:sz w:val="20"/>
                <w:szCs w:val="20"/>
              </w:rPr>
              <w:t/>
            </w:r>
          </w:p>
          <w:p w14:paraId="304B214D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4D49478F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3E3F46A8" w14:textId="0F4B28D2" w:rsidR="004B7DA6" w:rsidRPr="00C3525C" w:rsidRDefault="00FA3F62" w:rsidP="00FA3F62">
            <w:pPr>
              <w:rPr>
                <w:sz w:val="20"/>
                <w:szCs w:val="20"/>
              </w:rPr>
            </w:pPr>
            <w:r w:rsidRPr="00CC0877">
              <w:rPr>
                <w:sz w:val="16"/>
                <w:szCs w:val="16"/>
              </w:rPr>
              <w:t/>
            </w:r>
          </w:p>
        </w:tc>
      </w:tr>
    </w:tbl>
    <w:p w14:paraId="0C3F2BAA" w14:textId="19D57ACF" w:rsidR="00DE6C22" w:rsidRPr="00C456FA" w:rsidRDefault="00DE6C22" w:rsidP="00E22E87">
      <w:pPr>
        <w:pStyle w:val="NoSpacing"/>
      </w:pPr>
    </w:p>
    <w:sectPr w:rsidR="00DE6C22" w:rsidRPr="00C456FA" w:rsidSect="00C456FA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F302DF" w14:textId="77777777" w:rsidR="002D5260" w:rsidRDefault="002D5260" w:rsidP="00713050">
      <w:pPr>
        <w:spacing w:line="240" w:lineRule="auto"/>
      </w:pPr>
      <w:r>
        <w:separator/>
      </w:r>
    </w:p>
  </w:endnote>
  <w:endnote w:type="continuationSeparator" w:id="0">
    <w:p w14:paraId="3007BDA4" w14:textId="77777777" w:rsidR="002D5260" w:rsidRDefault="002D526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85"/>
      <w:gridCol w:w="2685"/>
      <w:gridCol w:w="2686"/>
      <w:gridCol w:w="2686"/>
    </w:tblGrid>
    <w:tr w:rsidR="00C2098A" w14:paraId="79C2F5C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9800C70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A8B62F0" wp14:editId="705F5CCA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7582DAE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06A02A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57795CA" wp14:editId="27BA29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78CD93AC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DF46B9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BC94436" wp14:editId="634AA84D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2713958A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D0CFD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2278643" wp14:editId="01568E96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67119F8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4A4ECA7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75B9860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FF18700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D4C29A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03A38E0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77F23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0F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85"/>
      <w:gridCol w:w="2685"/>
      <w:gridCol w:w="2686"/>
      <w:gridCol w:w="2686"/>
    </w:tblGrid>
    <w:tr w:rsidR="00217980" w14:paraId="230EB46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01643C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0A8C696" wp14:editId="15D76E3E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78C41BD1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340AA8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4AD0862" wp14:editId="7D27527E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2B9E3EE9" id="Group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A0EJ0HsRIAABhlAAAOAAAAAAAAAAAAAAAAAC4C&#10;AABkcnMvZTJvRG9jLnhtbFBLAQItABQABgAIAAAAIQBoRxvQ2AAAAAMBAAAPAAAAAAAAAAAAAAAA&#10;AAsVAABkcnMvZG93bnJldi54bWxQSwUGAAAAAAQABADzAAAAE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4899A2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894A322" wp14:editId="294336D4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082B6491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ECDE09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9B36F0" wp14:editId="67975972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03860E09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52D773C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62B5838" w14:textId="0896553F" w:rsidR="00811117" w:rsidRPr="00CA3DF1" w:rsidRDefault="00BE624D" w:rsidP="00E63812">
          <w:pPr>
            <w:pStyle w:val="Footer"/>
          </w:pPr>
          <w:r>
            <w:rPr>
              <w:caps w:val="0"/>
            </w:rPr>
            <w:t>success1989127@gmail.com</w:t>
          </w:r>
        </w:p>
      </w:tc>
      <w:sdt>
        <w:sdtPr>
          <w:id w:val="-2118979991"/>
          <w:temporary/>
          <w:showingPlcHdr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47E4016F" w14:textId="77777777"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117D5CB" w14:textId="59638EBE" w:rsidR="00811117" w:rsidRPr="00C2098A" w:rsidRDefault="007E1901" w:rsidP="007E1901">
          <w:pPr>
            <w:pStyle w:val="Footer"/>
          </w:pPr>
          <w:r>
            <w:rPr>
              <w:caps w:val="0"/>
            </w:rPr>
            <w:t>806 496 8476</w:t>
          </w:r>
        </w:p>
      </w:tc>
      <w:sdt>
        <w:sdtPr>
          <w:id w:val="-1053928120"/>
          <w:temporary/>
          <w:showingPlcHdr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A7197BF" w14:textId="77777777"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2E81304C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B43EE" w14:textId="77777777" w:rsidR="002D5260" w:rsidRDefault="002D5260" w:rsidP="00713050">
      <w:pPr>
        <w:spacing w:line="240" w:lineRule="auto"/>
      </w:pPr>
      <w:r>
        <w:separator/>
      </w:r>
    </w:p>
  </w:footnote>
  <w:footnote w:type="continuationSeparator" w:id="0">
    <w:p w14:paraId="2ADA1D83" w14:textId="77777777" w:rsidR="002D5260" w:rsidRDefault="002D526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8944A4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CE7A3BD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FC59665" wp14:editId="3A278E5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4907421D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23177CBA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D815171" w14:textId="77777777" w:rsidR="001A5CA9" w:rsidRPr="009B3C40" w:rsidRDefault="002D5260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7380E92591F546D696800D71F72AA9A4"/>
                    </w:placeholder>
                    <w:showingPlcHdr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751E3656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5718AC3B" w14:textId="77777777" w:rsidR="001A5CA9" w:rsidRPr="00F207C0" w:rsidRDefault="001A5CA9" w:rsidP="001A5CA9"/>
      </w:tc>
    </w:tr>
  </w:tbl>
  <w:p w14:paraId="1BF2160E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A2"/>
    <w:rsid w:val="00017C00"/>
    <w:rsid w:val="00022B7E"/>
    <w:rsid w:val="00026274"/>
    <w:rsid w:val="00036E6B"/>
    <w:rsid w:val="00037461"/>
    <w:rsid w:val="000441BE"/>
    <w:rsid w:val="00071C1F"/>
    <w:rsid w:val="0007708E"/>
    <w:rsid w:val="00086BF3"/>
    <w:rsid w:val="00091382"/>
    <w:rsid w:val="000A07DA"/>
    <w:rsid w:val="000A2BFA"/>
    <w:rsid w:val="000A3096"/>
    <w:rsid w:val="000B0619"/>
    <w:rsid w:val="000B61CA"/>
    <w:rsid w:val="000C7F9E"/>
    <w:rsid w:val="000D405F"/>
    <w:rsid w:val="000F7610"/>
    <w:rsid w:val="00105CAE"/>
    <w:rsid w:val="0011027F"/>
    <w:rsid w:val="00114ED7"/>
    <w:rsid w:val="001300CA"/>
    <w:rsid w:val="00140B0E"/>
    <w:rsid w:val="001734F8"/>
    <w:rsid w:val="00185A43"/>
    <w:rsid w:val="001A5CA9"/>
    <w:rsid w:val="001A6070"/>
    <w:rsid w:val="001B2AC1"/>
    <w:rsid w:val="001B403A"/>
    <w:rsid w:val="001F4583"/>
    <w:rsid w:val="00217980"/>
    <w:rsid w:val="002376B4"/>
    <w:rsid w:val="00271662"/>
    <w:rsid w:val="0027319F"/>
    <w:rsid w:val="0027404F"/>
    <w:rsid w:val="00282882"/>
    <w:rsid w:val="00290AAA"/>
    <w:rsid w:val="00293B83"/>
    <w:rsid w:val="002B091C"/>
    <w:rsid w:val="002B71E1"/>
    <w:rsid w:val="002C2CDD"/>
    <w:rsid w:val="002D45C6"/>
    <w:rsid w:val="002D5260"/>
    <w:rsid w:val="002F03FA"/>
    <w:rsid w:val="00313E86"/>
    <w:rsid w:val="00316A71"/>
    <w:rsid w:val="00333CD3"/>
    <w:rsid w:val="00336BAC"/>
    <w:rsid w:val="00337C9C"/>
    <w:rsid w:val="00340365"/>
    <w:rsid w:val="00342B64"/>
    <w:rsid w:val="003628CF"/>
    <w:rsid w:val="00364079"/>
    <w:rsid w:val="003652C8"/>
    <w:rsid w:val="00365AF0"/>
    <w:rsid w:val="00390FD2"/>
    <w:rsid w:val="003A6B11"/>
    <w:rsid w:val="003C5528"/>
    <w:rsid w:val="003D03E5"/>
    <w:rsid w:val="003D607E"/>
    <w:rsid w:val="003F440B"/>
    <w:rsid w:val="00404938"/>
    <w:rsid w:val="004077FB"/>
    <w:rsid w:val="00414F2E"/>
    <w:rsid w:val="004158D8"/>
    <w:rsid w:val="004178A5"/>
    <w:rsid w:val="004244FF"/>
    <w:rsid w:val="00424DD9"/>
    <w:rsid w:val="004305E4"/>
    <w:rsid w:val="00443C4E"/>
    <w:rsid w:val="0044647E"/>
    <w:rsid w:val="0046104A"/>
    <w:rsid w:val="004717C5"/>
    <w:rsid w:val="00496176"/>
    <w:rsid w:val="00497CD4"/>
    <w:rsid w:val="004A24CC"/>
    <w:rsid w:val="004B7DA6"/>
    <w:rsid w:val="004E189E"/>
    <w:rsid w:val="004F58E8"/>
    <w:rsid w:val="004F7F2A"/>
    <w:rsid w:val="00505710"/>
    <w:rsid w:val="00523479"/>
    <w:rsid w:val="00543DB7"/>
    <w:rsid w:val="005729B0"/>
    <w:rsid w:val="00583E4F"/>
    <w:rsid w:val="00596B1D"/>
    <w:rsid w:val="005B4558"/>
    <w:rsid w:val="0060639C"/>
    <w:rsid w:val="00641630"/>
    <w:rsid w:val="00681093"/>
    <w:rsid w:val="006816B7"/>
    <w:rsid w:val="00684488"/>
    <w:rsid w:val="006A3CE7"/>
    <w:rsid w:val="006A7746"/>
    <w:rsid w:val="006B7F63"/>
    <w:rsid w:val="006C4C50"/>
    <w:rsid w:val="006D72F9"/>
    <w:rsid w:val="006D76B1"/>
    <w:rsid w:val="006E3F5E"/>
    <w:rsid w:val="00713050"/>
    <w:rsid w:val="00741125"/>
    <w:rsid w:val="007412F0"/>
    <w:rsid w:val="00746F7F"/>
    <w:rsid w:val="007538A8"/>
    <w:rsid w:val="007569C1"/>
    <w:rsid w:val="00761856"/>
    <w:rsid w:val="00763832"/>
    <w:rsid w:val="00772919"/>
    <w:rsid w:val="007D2696"/>
    <w:rsid w:val="007D2FD2"/>
    <w:rsid w:val="007D406E"/>
    <w:rsid w:val="007D6458"/>
    <w:rsid w:val="007E1901"/>
    <w:rsid w:val="007F6A74"/>
    <w:rsid w:val="00807A01"/>
    <w:rsid w:val="00811117"/>
    <w:rsid w:val="00823C54"/>
    <w:rsid w:val="00841146"/>
    <w:rsid w:val="00870EA2"/>
    <w:rsid w:val="0087574C"/>
    <w:rsid w:val="0088504C"/>
    <w:rsid w:val="0089382B"/>
    <w:rsid w:val="008A1907"/>
    <w:rsid w:val="008B2773"/>
    <w:rsid w:val="008B3986"/>
    <w:rsid w:val="008C6BCA"/>
    <w:rsid w:val="008C7B50"/>
    <w:rsid w:val="008E4B30"/>
    <w:rsid w:val="00906B6D"/>
    <w:rsid w:val="00906BEE"/>
    <w:rsid w:val="009243E7"/>
    <w:rsid w:val="00936723"/>
    <w:rsid w:val="00967AA0"/>
    <w:rsid w:val="00985D58"/>
    <w:rsid w:val="009B3C40"/>
    <w:rsid w:val="009B628E"/>
    <w:rsid w:val="009E11A2"/>
    <w:rsid w:val="009F0959"/>
    <w:rsid w:val="009F22EF"/>
    <w:rsid w:val="009F7AD9"/>
    <w:rsid w:val="00A16C25"/>
    <w:rsid w:val="00A34DF8"/>
    <w:rsid w:val="00A42540"/>
    <w:rsid w:val="00A50939"/>
    <w:rsid w:val="00A7058B"/>
    <w:rsid w:val="00A83413"/>
    <w:rsid w:val="00AA6A40"/>
    <w:rsid w:val="00AA75F6"/>
    <w:rsid w:val="00AB12FA"/>
    <w:rsid w:val="00AC005A"/>
    <w:rsid w:val="00AD00FD"/>
    <w:rsid w:val="00AE71F0"/>
    <w:rsid w:val="00AF0A8E"/>
    <w:rsid w:val="00B146BB"/>
    <w:rsid w:val="00B27019"/>
    <w:rsid w:val="00B5664D"/>
    <w:rsid w:val="00B716CA"/>
    <w:rsid w:val="00B76A83"/>
    <w:rsid w:val="00B80C95"/>
    <w:rsid w:val="00B95704"/>
    <w:rsid w:val="00B965E2"/>
    <w:rsid w:val="00BA10F7"/>
    <w:rsid w:val="00BA5B40"/>
    <w:rsid w:val="00BA701A"/>
    <w:rsid w:val="00BD0206"/>
    <w:rsid w:val="00BE61B1"/>
    <w:rsid w:val="00BE624D"/>
    <w:rsid w:val="00C136AF"/>
    <w:rsid w:val="00C2098A"/>
    <w:rsid w:val="00C20F9D"/>
    <w:rsid w:val="00C3525C"/>
    <w:rsid w:val="00C44766"/>
    <w:rsid w:val="00C456FA"/>
    <w:rsid w:val="00C5444A"/>
    <w:rsid w:val="00C60BE6"/>
    <w:rsid w:val="00C612DA"/>
    <w:rsid w:val="00C62C50"/>
    <w:rsid w:val="00C7741E"/>
    <w:rsid w:val="00C875AB"/>
    <w:rsid w:val="00CA3DF1"/>
    <w:rsid w:val="00CA4581"/>
    <w:rsid w:val="00CE18D5"/>
    <w:rsid w:val="00CE299F"/>
    <w:rsid w:val="00CE52D5"/>
    <w:rsid w:val="00D00A2D"/>
    <w:rsid w:val="00D04109"/>
    <w:rsid w:val="00D131D8"/>
    <w:rsid w:val="00D35E43"/>
    <w:rsid w:val="00D414A2"/>
    <w:rsid w:val="00D67970"/>
    <w:rsid w:val="00D87BBD"/>
    <w:rsid w:val="00D93C73"/>
    <w:rsid w:val="00D9498C"/>
    <w:rsid w:val="00D97A41"/>
    <w:rsid w:val="00DA1B85"/>
    <w:rsid w:val="00DC0F68"/>
    <w:rsid w:val="00DD3CF6"/>
    <w:rsid w:val="00DD6416"/>
    <w:rsid w:val="00DE01C0"/>
    <w:rsid w:val="00DE578D"/>
    <w:rsid w:val="00DE6C22"/>
    <w:rsid w:val="00DF4E0A"/>
    <w:rsid w:val="00E02DCD"/>
    <w:rsid w:val="00E12C60"/>
    <w:rsid w:val="00E22E87"/>
    <w:rsid w:val="00E25167"/>
    <w:rsid w:val="00E47DE7"/>
    <w:rsid w:val="00E57630"/>
    <w:rsid w:val="00E63812"/>
    <w:rsid w:val="00E86C2B"/>
    <w:rsid w:val="00EB19F7"/>
    <w:rsid w:val="00EB2D52"/>
    <w:rsid w:val="00ED7DE1"/>
    <w:rsid w:val="00EE6390"/>
    <w:rsid w:val="00EF1706"/>
    <w:rsid w:val="00EF7CC9"/>
    <w:rsid w:val="00F207C0"/>
    <w:rsid w:val="00F20AE5"/>
    <w:rsid w:val="00F47E97"/>
    <w:rsid w:val="00F64314"/>
    <w:rsid w:val="00F645C7"/>
    <w:rsid w:val="00F71509"/>
    <w:rsid w:val="00F80C80"/>
    <w:rsid w:val="00F91BCF"/>
    <w:rsid w:val="00FA3F62"/>
    <w:rsid w:val="00FB3F26"/>
    <w:rsid w:val="00FC3533"/>
    <w:rsid w:val="00FD61F1"/>
    <w:rsid w:val="00FD6C7F"/>
    <w:rsid w:val="00FE6489"/>
    <w:rsid w:val="00FF19F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4C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ma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393DE555C44D579432CA4427D31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9FB39-6322-43EB-8D50-419E209F629E}"/>
      </w:docPartPr>
      <w:docPartBody>
        <w:p w:rsidR="00A70332" w:rsidRDefault="00901074">
          <w:pPr>
            <w:pStyle w:val="71393DE555C44D579432CA4427D31FB8"/>
          </w:pPr>
          <w:r w:rsidRPr="00906BEE">
            <w:t>Objective</w:t>
          </w:r>
        </w:p>
      </w:docPartBody>
    </w:docPart>
    <w:docPart>
      <w:docPartPr>
        <w:name w:val="0A1A8526BEBA405AAB299BBB8CEBF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C72CA-7B1D-4CE7-A2D9-3FEC1EBF9811}"/>
      </w:docPartPr>
      <w:docPartBody>
        <w:p w:rsidR="00A70332" w:rsidRDefault="00901074">
          <w:pPr>
            <w:pStyle w:val="0A1A8526BEBA405AAB299BBB8CEBFC38"/>
          </w:pPr>
          <w:r w:rsidRPr="00906BEE">
            <w:t>Skills</w:t>
          </w:r>
        </w:p>
      </w:docPartBody>
    </w:docPart>
    <w:docPart>
      <w:docPartPr>
        <w:name w:val="81EC4540BC66495FA16E8C48A4CF1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5D0A5-5175-4E25-B042-AEA4B3E103A5}"/>
      </w:docPartPr>
      <w:docPartBody>
        <w:p w:rsidR="00A70332" w:rsidRDefault="00901074">
          <w:pPr>
            <w:pStyle w:val="81EC4540BC66495FA16E8C48A4CF1E3C"/>
          </w:pPr>
          <w:r w:rsidRPr="00906BEE">
            <w:t>Experience</w:t>
          </w:r>
        </w:p>
      </w:docPartBody>
    </w:docPart>
    <w:docPart>
      <w:docPartPr>
        <w:name w:val="AFA7B0A102BF4CB38B67E45A3CE7B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045D9-8C91-4C5A-B308-4C7B1EB24AD7}"/>
      </w:docPartPr>
      <w:docPartBody>
        <w:p w:rsidR="00A70332" w:rsidRDefault="00901074">
          <w:pPr>
            <w:pStyle w:val="AFA7B0A102BF4CB38B67E45A3CE7BC3A"/>
          </w:pPr>
          <w:r w:rsidRPr="00906BEE">
            <w:t>Education</w:t>
          </w:r>
        </w:p>
      </w:docPartBody>
    </w:docPart>
    <w:docPart>
      <w:docPartPr>
        <w:name w:val="7380E92591F546D696800D71F72A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BCC5F-25BE-40C3-B11D-1031B9594EEF}"/>
      </w:docPartPr>
      <w:docPartBody>
        <w:p w:rsidR="00A70332" w:rsidRDefault="00901074">
          <w:pPr>
            <w:pStyle w:val="7380E92591F546D696800D71F72AA9A4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74"/>
    <w:rsid w:val="00027109"/>
    <w:rsid w:val="000357A8"/>
    <w:rsid w:val="000749FD"/>
    <w:rsid w:val="001235E2"/>
    <w:rsid w:val="001B3CC6"/>
    <w:rsid w:val="001B46BF"/>
    <w:rsid w:val="001F6FD8"/>
    <w:rsid w:val="001F754E"/>
    <w:rsid w:val="002A1888"/>
    <w:rsid w:val="005E237F"/>
    <w:rsid w:val="006557E7"/>
    <w:rsid w:val="00706A7D"/>
    <w:rsid w:val="00711FCD"/>
    <w:rsid w:val="007957F5"/>
    <w:rsid w:val="00901074"/>
    <w:rsid w:val="00947E99"/>
    <w:rsid w:val="00990AB6"/>
    <w:rsid w:val="00A001DD"/>
    <w:rsid w:val="00A131AB"/>
    <w:rsid w:val="00A36C53"/>
    <w:rsid w:val="00A42E85"/>
    <w:rsid w:val="00A514A5"/>
    <w:rsid w:val="00A70332"/>
    <w:rsid w:val="00B35416"/>
    <w:rsid w:val="00B560AD"/>
    <w:rsid w:val="00B81697"/>
    <w:rsid w:val="00BC59D7"/>
    <w:rsid w:val="00BE2659"/>
    <w:rsid w:val="00C2225D"/>
    <w:rsid w:val="00C351D0"/>
    <w:rsid w:val="00CE1E7E"/>
    <w:rsid w:val="00D133EF"/>
    <w:rsid w:val="00D157BC"/>
    <w:rsid w:val="00D93E62"/>
    <w:rsid w:val="00DF4140"/>
    <w:rsid w:val="00F7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9CCE04F3D64A3DACAAA8439FF77899">
    <w:name w:val="C59CCE04F3D64A3DACAAA8439FF77899"/>
  </w:style>
  <w:style w:type="paragraph" w:customStyle="1" w:styleId="71393DE555C44D579432CA4427D31FB8">
    <w:name w:val="71393DE555C44D579432CA4427D31FB8"/>
  </w:style>
  <w:style w:type="paragraph" w:customStyle="1" w:styleId="01A04D31FCF54C5E84870FAF98DDC4B3">
    <w:name w:val="01A04D31FCF54C5E84870FAF98DDC4B3"/>
    <w:rsid w:val="00A42E85"/>
  </w:style>
  <w:style w:type="paragraph" w:customStyle="1" w:styleId="0A1A8526BEBA405AAB299BBB8CEBFC38">
    <w:name w:val="0A1A8526BEBA405AAB299BBB8CEBFC38"/>
  </w:style>
  <w:style w:type="paragraph" w:customStyle="1" w:styleId="526AC989091549DC8E230FABE242300D">
    <w:name w:val="526AC989091549DC8E230FABE242300D"/>
  </w:style>
  <w:style w:type="paragraph" w:customStyle="1" w:styleId="69F6E8D01C274DA8A18833B2316BDDAF">
    <w:name w:val="69F6E8D01C274DA8A18833B2316BDDAF"/>
  </w:style>
  <w:style w:type="paragraph" w:customStyle="1" w:styleId="31748ACA9BD54401834E941D371E4DC0">
    <w:name w:val="31748ACA9BD54401834E941D371E4DC0"/>
  </w:style>
  <w:style w:type="paragraph" w:customStyle="1" w:styleId="81EC4540BC66495FA16E8C48A4CF1E3C">
    <w:name w:val="81EC4540BC66495FA16E8C48A4CF1E3C"/>
  </w:style>
  <w:style w:type="paragraph" w:customStyle="1" w:styleId="3B46E548C7774189BBAD63899F4F6509">
    <w:name w:val="3B46E548C7774189BBAD63899F4F6509"/>
  </w:style>
  <w:style w:type="paragraph" w:customStyle="1" w:styleId="EAB5D369C40C4FD1A902C3DC26B97DF8">
    <w:name w:val="EAB5D369C40C4FD1A902C3DC26B97DF8"/>
  </w:style>
  <w:style w:type="paragraph" w:customStyle="1" w:styleId="13607D1236514CE5A4DE07FA7B4814C0">
    <w:name w:val="13607D1236514CE5A4DE07FA7B4814C0"/>
  </w:style>
  <w:style w:type="paragraph" w:customStyle="1" w:styleId="6C581A863E664A88A2EDEE4B1ED10742">
    <w:name w:val="6C581A863E664A88A2EDEE4B1ED10742"/>
  </w:style>
  <w:style w:type="paragraph" w:customStyle="1" w:styleId="C58B02FB08B8418A9A6D569FD74B3FD2">
    <w:name w:val="C58B02FB08B8418A9A6D569FD74B3FD2"/>
  </w:style>
  <w:style w:type="paragraph" w:customStyle="1" w:styleId="0254735B63FF46AAAECE58859A0C4A27">
    <w:name w:val="0254735B63FF46AAAECE58859A0C4A27"/>
  </w:style>
  <w:style w:type="paragraph" w:customStyle="1" w:styleId="216B620D09E84F70900A256B65411AE0">
    <w:name w:val="216B620D09E84F70900A256B65411AE0"/>
  </w:style>
  <w:style w:type="paragraph" w:customStyle="1" w:styleId="776ED4CBED0C48288DF1DFF4EDB5CE43">
    <w:name w:val="776ED4CBED0C48288DF1DFF4EDB5CE43"/>
  </w:style>
  <w:style w:type="paragraph" w:customStyle="1" w:styleId="AFA7B0A102BF4CB38B67E45A3CE7BC3A">
    <w:name w:val="AFA7B0A102BF4CB38B67E45A3CE7BC3A"/>
  </w:style>
  <w:style w:type="paragraph" w:customStyle="1" w:styleId="6EE3BB3DFC704385A4C67A91E2A6594F">
    <w:name w:val="6EE3BB3DFC704385A4C67A91E2A6594F"/>
  </w:style>
  <w:style w:type="paragraph" w:customStyle="1" w:styleId="4DE44DDD4E2E421BA8ABBBF532B458F0">
    <w:name w:val="4DE44DDD4E2E421BA8ABBBF532B458F0"/>
  </w:style>
  <w:style w:type="paragraph" w:customStyle="1" w:styleId="CF45C5CA107F4E84B7A23B072DE84C12">
    <w:name w:val="CF45C5CA107F4E84B7A23B072DE84C12"/>
  </w:style>
  <w:style w:type="paragraph" w:customStyle="1" w:styleId="A00AC85CBDF046289BA4C384C46F5980">
    <w:name w:val="A00AC85CBDF046289BA4C384C46F5980"/>
  </w:style>
  <w:style w:type="paragraph" w:customStyle="1" w:styleId="ED33F1853E9A40BFBEE1C6BFE09E4803">
    <w:name w:val="ED33F1853E9A40BFBEE1C6BFE09E4803"/>
  </w:style>
  <w:style w:type="paragraph" w:customStyle="1" w:styleId="7380E92591F546D696800D71F72AA9A4">
    <w:name w:val="7380E92591F546D696800D71F72AA9A4"/>
  </w:style>
  <w:style w:type="paragraph" w:customStyle="1" w:styleId="95446A085410477E946DD8AD57BCAF77">
    <w:name w:val="95446A085410477E946DD8AD57BCAF77"/>
  </w:style>
  <w:style w:type="paragraph" w:customStyle="1" w:styleId="4EFAA2C9B626487C825CE60181973210">
    <w:name w:val="4EFAA2C9B626487C825CE60181973210"/>
  </w:style>
  <w:style w:type="paragraph" w:customStyle="1" w:styleId="3D915E39F31F4884BC45D1A0FD16EC77">
    <w:name w:val="3D915E39F31F4884BC45D1A0FD16EC77"/>
    <w:rsid w:val="00B35416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9CCE04F3D64A3DACAAA8439FF77899">
    <w:name w:val="C59CCE04F3D64A3DACAAA8439FF77899"/>
  </w:style>
  <w:style w:type="paragraph" w:customStyle="1" w:styleId="71393DE555C44D579432CA4427D31FB8">
    <w:name w:val="71393DE555C44D579432CA4427D31FB8"/>
  </w:style>
  <w:style w:type="paragraph" w:customStyle="1" w:styleId="01A04D31FCF54C5E84870FAF98DDC4B3">
    <w:name w:val="01A04D31FCF54C5E84870FAF98DDC4B3"/>
    <w:rsid w:val="00A42E85"/>
  </w:style>
  <w:style w:type="paragraph" w:customStyle="1" w:styleId="0A1A8526BEBA405AAB299BBB8CEBFC38">
    <w:name w:val="0A1A8526BEBA405AAB299BBB8CEBFC38"/>
  </w:style>
  <w:style w:type="paragraph" w:customStyle="1" w:styleId="526AC989091549DC8E230FABE242300D">
    <w:name w:val="526AC989091549DC8E230FABE242300D"/>
  </w:style>
  <w:style w:type="paragraph" w:customStyle="1" w:styleId="69F6E8D01C274DA8A18833B2316BDDAF">
    <w:name w:val="69F6E8D01C274DA8A18833B2316BDDAF"/>
  </w:style>
  <w:style w:type="paragraph" w:customStyle="1" w:styleId="31748ACA9BD54401834E941D371E4DC0">
    <w:name w:val="31748ACA9BD54401834E941D371E4DC0"/>
  </w:style>
  <w:style w:type="paragraph" w:customStyle="1" w:styleId="81EC4540BC66495FA16E8C48A4CF1E3C">
    <w:name w:val="81EC4540BC66495FA16E8C48A4CF1E3C"/>
  </w:style>
  <w:style w:type="paragraph" w:customStyle="1" w:styleId="3B46E548C7774189BBAD63899F4F6509">
    <w:name w:val="3B46E548C7774189BBAD63899F4F6509"/>
  </w:style>
  <w:style w:type="paragraph" w:customStyle="1" w:styleId="EAB5D369C40C4FD1A902C3DC26B97DF8">
    <w:name w:val="EAB5D369C40C4FD1A902C3DC26B97DF8"/>
  </w:style>
  <w:style w:type="paragraph" w:customStyle="1" w:styleId="13607D1236514CE5A4DE07FA7B4814C0">
    <w:name w:val="13607D1236514CE5A4DE07FA7B4814C0"/>
  </w:style>
  <w:style w:type="paragraph" w:customStyle="1" w:styleId="6C581A863E664A88A2EDEE4B1ED10742">
    <w:name w:val="6C581A863E664A88A2EDEE4B1ED10742"/>
  </w:style>
  <w:style w:type="paragraph" w:customStyle="1" w:styleId="C58B02FB08B8418A9A6D569FD74B3FD2">
    <w:name w:val="C58B02FB08B8418A9A6D569FD74B3FD2"/>
  </w:style>
  <w:style w:type="paragraph" w:customStyle="1" w:styleId="0254735B63FF46AAAECE58859A0C4A27">
    <w:name w:val="0254735B63FF46AAAECE58859A0C4A27"/>
  </w:style>
  <w:style w:type="paragraph" w:customStyle="1" w:styleId="216B620D09E84F70900A256B65411AE0">
    <w:name w:val="216B620D09E84F70900A256B65411AE0"/>
  </w:style>
  <w:style w:type="paragraph" w:customStyle="1" w:styleId="776ED4CBED0C48288DF1DFF4EDB5CE43">
    <w:name w:val="776ED4CBED0C48288DF1DFF4EDB5CE43"/>
  </w:style>
  <w:style w:type="paragraph" w:customStyle="1" w:styleId="AFA7B0A102BF4CB38B67E45A3CE7BC3A">
    <w:name w:val="AFA7B0A102BF4CB38B67E45A3CE7BC3A"/>
  </w:style>
  <w:style w:type="paragraph" w:customStyle="1" w:styleId="6EE3BB3DFC704385A4C67A91E2A6594F">
    <w:name w:val="6EE3BB3DFC704385A4C67A91E2A6594F"/>
  </w:style>
  <w:style w:type="paragraph" w:customStyle="1" w:styleId="4DE44DDD4E2E421BA8ABBBF532B458F0">
    <w:name w:val="4DE44DDD4E2E421BA8ABBBF532B458F0"/>
  </w:style>
  <w:style w:type="paragraph" w:customStyle="1" w:styleId="CF45C5CA107F4E84B7A23B072DE84C12">
    <w:name w:val="CF45C5CA107F4E84B7A23B072DE84C12"/>
  </w:style>
  <w:style w:type="paragraph" w:customStyle="1" w:styleId="A00AC85CBDF046289BA4C384C46F5980">
    <w:name w:val="A00AC85CBDF046289BA4C384C46F5980"/>
  </w:style>
  <w:style w:type="paragraph" w:customStyle="1" w:styleId="ED33F1853E9A40BFBEE1C6BFE09E4803">
    <w:name w:val="ED33F1853E9A40BFBEE1C6BFE09E4803"/>
  </w:style>
  <w:style w:type="paragraph" w:customStyle="1" w:styleId="7380E92591F546D696800D71F72AA9A4">
    <w:name w:val="7380E92591F546D696800D71F72AA9A4"/>
  </w:style>
  <w:style w:type="paragraph" w:customStyle="1" w:styleId="95446A085410477E946DD8AD57BCAF77">
    <w:name w:val="95446A085410477E946DD8AD57BCAF77"/>
  </w:style>
  <w:style w:type="paragraph" w:customStyle="1" w:styleId="4EFAA2C9B626487C825CE60181973210">
    <w:name w:val="4EFAA2C9B626487C825CE60181973210"/>
  </w:style>
  <w:style w:type="paragraph" w:customStyle="1" w:styleId="3D915E39F31F4884BC45D1A0FD16EC77">
    <w:name w:val="3D915E39F31F4884BC45D1A0FD16EC77"/>
    <w:rsid w:val="00B35416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2020-11-25T21:11:00Z</dcterms:created>
  <dcterms:modified xsi:type="dcterms:W3CDTF">2020-11-28T02:37:00Z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